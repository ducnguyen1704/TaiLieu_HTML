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2F964" w14:textId="00C64FF9" w:rsidR="0026735D" w:rsidRDefault="00FC726D">
      <w:pPr>
        <w:pStyle w:val="Title"/>
      </w:pPr>
      <w:r w:rsidRPr="00FC726D">
        <w:rPr>
          <w:rFonts w:ascii="Calibri" w:hAnsi="Calibri" w:cs="Calibri"/>
        </w:rPr>
        <w:t>H</w:t>
      </w:r>
      <w:r>
        <w:rPr>
          <w:rFonts w:ascii="Calibri" w:hAnsi="Calibri" w:cs="Calibri"/>
        </w:rPr>
        <w:t>ệ thống và Công nghệ Web</w:t>
      </w:r>
      <w:r w:rsidR="003E2815" w:rsidRPr="00FC726D">
        <w:rPr>
          <w:rFonts w:ascii="Calibri" w:hAnsi="Calibri" w:cs="Calibri"/>
        </w:rPr>
        <w:t xml:space="preserve"> </w:t>
      </w:r>
      <w:r w:rsidR="003E2815">
        <w:rPr>
          <w:rFonts w:ascii="Calibri" w:hAnsi="Calibri" w:cs="Calibri"/>
        </w:rPr>
        <w:t>(</w:t>
      </w:r>
      <w:r w:rsidRPr="00FC726D">
        <w:rPr>
          <w:rFonts w:ascii="Calibri" w:hAnsi="Calibri" w:cs="Calibri"/>
        </w:rPr>
        <w:t>Web Systems and Technologies</w:t>
      </w:r>
      <w:r w:rsidR="003E2815">
        <w:rPr>
          <w:rFonts w:ascii="Calibri" w:hAnsi="Calibri" w:cs="Calibri"/>
        </w:rPr>
        <w:t>)</w:t>
      </w:r>
      <w:r w:rsidR="001E2C7A">
        <w:t xml:space="preserve"> </w:t>
      </w:r>
    </w:p>
    <w:p w14:paraId="69B64E89" w14:textId="77777777" w:rsidR="0026735D" w:rsidRPr="003E2815" w:rsidRDefault="003E2815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>Học kỳ 2 – 2017-2018</w:t>
      </w:r>
    </w:p>
    <w:p w14:paraId="11EFDC7A" w14:textId="6EA08A59" w:rsidR="0026735D" w:rsidRPr="001E2C7A" w:rsidRDefault="001E2C7A">
      <w:pPr>
        <w:pStyle w:val="Heading1"/>
        <w:rPr>
          <w:rFonts w:ascii="Calibri" w:hAnsi="Calibri" w:cs="Calibri"/>
        </w:rPr>
      </w:pPr>
      <w:r>
        <w:t>Thông tin gi</w:t>
      </w:r>
      <w:r>
        <w:rPr>
          <w:rFonts w:ascii="Calibri" w:hAnsi="Calibri" w:cs="Calibri"/>
        </w:rPr>
        <w:t>ảng viên</w:t>
      </w:r>
    </w:p>
    <w:tbl>
      <w:tblPr>
        <w:tblStyle w:val="SyllabusTable-NoBorders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3249"/>
        <w:gridCol w:w="3238"/>
        <w:gridCol w:w="3247"/>
      </w:tblGrid>
      <w:tr w:rsidR="0026735D" w14:paraId="5686E2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9" w:type="pct"/>
          </w:tcPr>
          <w:p w14:paraId="39E9EDB7" w14:textId="77777777" w:rsidR="0026735D" w:rsidRPr="003E2815" w:rsidRDefault="003E2815">
            <w:pPr>
              <w:rPr>
                <w:rFonts w:ascii="Calibri" w:hAnsi="Calibri" w:cs="Calibri"/>
              </w:rPr>
            </w:pPr>
            <w:r w:rsidRPr="003E2815">
              <w:rPr>
                <w:color w:val="00B0F0"/>
              </w:rPr>
              <w:t>Gi</w:t>
            </w:r>
            <w:r w:rsidRPr="003E2815">
              <w:rPr>
                <w:rFonts w:ascii="Calibri" w:hAnsi="Calibri" w:cs="Calibri"/>
                <w:color w:val="00B0F0"/>
              </w:rPr>
              <w:t>ảng viên</w:t>
            </w:r>
          </w:p>
        </w:tc>
        <w:tc>
          <w:tcPr>
            <w:tcW w:w="1663" w:type="pct"/>
          </w:tcPr>
          <w:p w14:paraId="5E516490" w14:textId="77777777" w:rsidR="0026735D" w:rsidRDefault="001E2C7A">
            <w:r w:rsidRPr="003E2815">
              <w:rPr>
                <w:color w:val="00B0F0"/>
              </w:rPr>
              <w:t>Email</w:t>
            </w:r>
          </w:p>
        </w:tc>
        <w:tc>
          <w:tcPr>
            <w:tcW w:w="1668" w:type="pct"/>
          </w:tcPr>
          <w:p w14:paraId="738BD568" w14:textId="77777777" w:rsidR="0026735D" w:rsidRDefault="0026735D"/>
        </w:tc>
      </w:tr>
      <w:tr w:rsidR="0026735D" w14:paraId="07CAD259" w14:textId="77777777">
        <w:tc>
          <w:tcPr>
            <w:tcW w:w="1669" w:type="pct"/>
          </w:tcPr>
          <w:p w14:paraId="0FB01679" w14:textId="4B03AD25" w:rsidR="0026735D" w:rsidRPr="003E2815" w:rsidRDefault="00240092">
            <w:pPr>
              <w:pStyle w:val="NoSpacing"/>
              <w:rPr>
                <w:rFonts w:ascii="Calibri" w:hAnsi="Calibri" w:cs="Calibri"/>
              </w:rPr>
            </w:pPr>
            <w:r>
              <w:rPr>
                <w:rStyle w:val="Strong"/>
              </w:rPr>
              <w:t>Đặng Thị Thu Hà</w:t>
            </w:r>
          </w:p>
        </w:tc>
        <w:tc>
          <w:tcPr>
            <w:tcW w:w="1663" w:type="pct"/>
          </w:tcPr>
          <w:p w14:paraId="715AE257" w14:textId="33F13489" w:rsidR="0026735D" w:rsidRDefault="00240092" w:rsidP="0068360C">
            <w:pPr>
              <w:pStyle w:val="NoSpacing"/>
            </w:pPr>
            <w:hyperlink r:id="rId8" w:history="1">
              <w:r w:rsidRPr="00240092">
                <w:rPr>
                  <w:rStyle w:val="Hyperlink"/>
                </w:rPr>
                <w:t>dtthuha79@gmail.com</w:t>
              </w:r>
            </w:hyperlink>
          </w:p>
        </w:tc>
        <w:tc>
          <w:tcPr>
            <w:tcW w:w="1668" w:type="pct"/>
          </w:tcPr>
          <w:p w14:paraId="46AA2143" w14:textId="77777777" w:rsidR="0026735D" w:rsidRDefault="0026735D">
            <w:pPr>
              <w:pStyle w:val="NoSpacing"/>
            </w:pPr>
          </w:p>
        </w:tc>
      </w:tr>
    </w:tbl>
    <w:p w14:paraId="0AF44CFE" w14:textId="77777777" w:rsidR="0026735D" w:rsidRDefault="003E2815">
      <w:pPr>
        <w:pStyle w:val="Heading1"/>
      </w:pPr>
      <w:r>
        <w:t>Thông tin chung</w:t>
      </w:r>
    </w:p>
    <w:p w14:paraId="593A69A3" w14:textId="77777777" w:rsidR="0026735D" w:rsidRPr="003E2815" w:rsidRDefault="003E2815">
      <w:pPr>
        <w:pStyle w:val="Heading2"/>
        <w:rPr>
          <w:rFonts w:ascii="Calibri" w:hAnsi="Calibri" w:cs="Calibri"/>
        </w:rPr>
      </w:pPr>
      <w:r>
        <w:t>Mô t</w:t>
      </w:r>
      <w:r>
        <w:rPr>
          <w:rFonts w:ascii="Calibri" w:hAnsi="Calibri" w:cs="Calibri"/>
        </w:rPr>
        <w:t>ả vắn tắt môn học</w:t>
      </w:r>
    </w:p>
    <w:p w14:paraId="03423638" w14:textId="77777777" w:rsidR="003C339C" w:rsidRDefault="003C339C" w:rsidP="003C339C">
      <w:pPr>
        <w:pStyle w:val="vitrimonhoc"/>
        <w:spacing w:line="240" w:lineRule="auto"/>
        <w:ind w:left="360"/>
      </w:pPr>
      <w:r w:rsidRPr="00784651">
        <w:t>Môn h</w:t>
      </w:r>
      <w:r w:rsidRPr="00784651">
        <w:rPr>
          <w:rFonts w:ascii="Calibri" w:hAnsi="Calibri" w:cs="Calibri"/>
        </w:rPr>
        <w:t>ọ</w:t>
      </w:r>
      <w:r w:rsidRPr="00784651">
        <w:t>c n</w:t>
      </w:r>
      <w:r w:rsidRPr="00784651">
        <w:rPr>
          <w:rFonts w:ascii="Trebuchet MS" w:hAnsi="Trebuchet MS" w:cs="Trebuchet MS"/>
        </w:rPr>
        <w:t>à</w:t>
      </w:r>
      <w:r w:rsidRPr="00784651">
        <w:t>y cung c</w:t>
      </w:r>
      <w:r w:rsidRPr="00784651">
        <w:rPr>
          <w:rFonts w:ascii="Calibri" w:hAnsi="Calibri" w:cs="Calibri"/>
        </w:rPr>
        <w:t>ấ</w:t>
      </w:r>
      <w:r w:rsidRPr="00784651">
        <w:t>p cho sinh vi</w:t>
      </w:r>
      <w:r w:rsidRPr="00784651">
        <w:rPr>
          <w:rFonts w:ascii="Trebuchet MS" w:hAnsi="Trebuchet MS" w:cs="Trebuchet MS"/>
        </w:rPr>
        <w:t>ê</w:t>
      </w:r>
      <w:r w:rsidRPr="00784651">
        <w:t>n c</w:t>
      </w:r>
      <w:r w:rsidRPr="00784651">
        <w:rPr>
          <w:rFonts w:ascii="Trebuchet MS" w:hAnsi="Trebuchet MS" w:cs="Trebuchet MS"/>
        </w:rPr>
        <w:t>á</w:t>
      </w:r>
      <w:r w:rsidRPr="00784651">
        <w:t>c ki</w:t>
      </w:r>
      <w:r w:rsidRPr="00784651">
        <w:rPr>
          <w:rFonts w:ascii="Calibri" w:hAnsi="Calibri" w:cs="Calibri"/>
        </w:rPr>
        <w:t>ế</w:t>
      </w:r>
      <w:r w:rsidRPr="00784651">
        <w:t>n th</w:t>
      </w:r>
      <w:r w:rsidRPr="00784651">
        <w:rPr>
          <w:rFonts w:ascii="Calibri" w:hAnsi="Calibri" w:cs="Calibri"/>
        </w:rPr>
        <w:t>ứ</w:t>
      </w:r>
      <w:r w:rsidRPr="00784651">
        <w:t>c chung v</w:t>
      </w:r>
      <w:r w:rsidRPr="00784651">
        <w:rPr>
          <w:rFonts w:ascii="Calibri" w:hAnsi="Calibri" w:cs="Calibri"/>
        </w:rPr>
        <w:t>ề</w:t>
      </w:r>
      <w:r w:rsidRPr="00784651">
        <w:t xml:space="preserve"> c</w:t>
      </w:r>
      <w:r w:rsidRPr="00784651">
        <w:rPr>
          <w:rFonts w:ascii="Trebuchet MS" w:hAnsi="Trebuchet MS" w:cs="Trebuchet MS"/>
        </w:rPr>
        <w:t>á</w:t>
      </w:r>
      <w:r w:rsidRPr="00784651">
        <w:t>c h</w:t>
      </w:r>
      <w:r w:rsidRPr="00784651">
        <w:rPr>
          <w:rFonts w:ascii="Calibri" w:hAnsi="Calibri" w:cs="Calibri"/>
        </w:rPr>
        <w:t>ệ</w:t>
      </w:r>
      <w:r w:rsidRPr="00784651">
        <w:t xml:space="preserve"> th</w:t>
      </w:r>
      <w:r w:rsidRPr="00784651">
        <w:rPr>
          <w:rFonts w:ascii="Calibri" w:hAnsi="Calibri" w:cs="Calibri"/>
        </w:rPr>
        <w:t>ố</w:t>
      </w:r>
      <w:r w:rsidRPr="00784651">
        <w:t>ng v</w:t>
      </w:r>
      <w:r w:rsidRPr="00784651">
        <w:rPr>
          <w:rFonts w:ascii="Trebuchet MS" w:hAnsi="Trebuchet MS" w:cs="Trebuchet MS"/>
        </w:rPr>
        <w:t>à</w:t>
      </w:r>
      <w:r w:rsidRPr="00784651">
        <w:t xml:space="preserve"> c</w:t>
      </w:r>
      <w:r w:rsidRPr="00784651">
        <w:rPr>
          <w:rFonts w:ascii="Trebuchet MS" w:hAnsi="Trebuchet MS" w:cs="Trebuchet MS"/>
        </w:rPr>
        <w:t>ô</w:t>
      </w:r>
      <w:r w:rsidRPr="00784651">
        <w:t>ng ngh</w:t>
      </w:r>
      <w:r w:rsidRPr="00784651">
        <w:rPr>
          <w:rFonts w:ascii="Calibri" w:hAnsi="Calibri" w:cs="Calibri"/>
        </w:rPr>
        <w:t>ệ</w:t>
      </w:r>
      <w:r w:rsidRPr="00784651">
        <w:t xml:space="preserve"> ph</w:t>
      </w:r>
      <w:r w:rsidRPr="00784651">
        <w:rPr>
          <w:rFonts w:ascii="Trebuchet MS" w:hAnsi="Trebuchet MS" w:cs="Trebuchet MS"/>
        </w:rPr>
        <w:t>á</w:t>
      </w:r>
      <w:r w:rsidRPr="00784651">
        <w:t>t tri</w:t>
      </w:r>
      <w:r w:rsidRPr="00784651">
        <w:rPr>
          <w:rFonts w:ascii="Calibri" w:hAnsi="Calibri" w:cs="Calibri"/>
        </w:rPr>
        <w:t>ể</w:t>
      </w:r>
      <w:r w:rsidRPr="00784651">
        <w:t xml:space="preserve">n </w:t>
      </w:r>
      <w:r w:rsidRPr="00784651">
        <w:rPr>
          <w:rFonts w:ascii="Calibri" w:hAnsi="Calibri" w:cs="Calibri"/>
        </w:rPr>
        <w:t>ứ</w:t>
      </w:r>
      <w:r w:rsidRPr="00784651">
        <w:t>ng d</w:t>
      </w:r>
      <w:r w:rsidRPr="00784651">
        <w:rPr>
          <w:rFonts w:ascii="Calibri" w:hAnsi="Calibri" w:cs="Calibri"/>
        </w:rPr>
        <w:t>ụ</w:t>
      </w:r>
      <w:r w:rsidRPr="00784651">
        <w:t>ng Web th</w:t>
      </w:r>
      <w:r w:rsidRPr="00784651">
        <w:rPr>
          <w:rFonts w:ascii="Calibri" w:hAnsi="Calibri" w:cs="Calibri"/>
        </w:rPr>
        <w:t>ự</w:t>
      </w:r>
      <w:r w:rsidRPr="00784651">
        <w:t>c t</w:t>
      </w:r>
      <w:r w:rsidRPr="00784651">
        <w:rPr>
          <w:rFonts w:ascii="Calibri" w:hAnsi="Calibri" w:cs="Calibri"/>
        </w:rPr>
        <w:t>ế</w:t>
      </w:r>
      <w:r w:rsidRPr="00784651">
        <w:t xml:space="preserve">, </w:t>
      </w:r>
      <w:r w:rsidRPr="00784651">
        <w:rPr>
          <w:rFonts w:ascii="Trebuchet MS" w:hAnsi="Trebuchet MS" w:cs="Trebuchet MS"/>
        </w:rPr>
        <w:t>đ</w:t>
      </w:r>
      <w:r w:rsidRPr="00784651">
        <w:rPr>
          <w:rFonts w:ascii="Calibri" w:hAnsi="Calibri" w:cs="Calibri"/>
        </w:rPr>
        <w:t>ồ</w:t>
      </w:r>
      <w:r w:rsidRPr="00784651">
        <w:t>ng th</w:t>
      </w:r>
      <w:r w:rsidRPr="00784651">
        <w:rPr>
          <w:rFonts w:ascii="Calibri" w:hAnsi="Calibri" w:cs="Calibri"/>
        </w:rPr>
        <w:t>ờ</w:t>
      </w:r>
      <w:r w:rsidRPr="00784651">
        <w:t>i cung c</w:t>
      </w:r>
      <w:r w:rsidRPr="00784651">
        <w:rPr>
          <w:rFonts w:ascii="Calibri" w:hAnsi="Calibri" w:cs="Calibri"/>
        </w:rPr>
        <w:t>ấ</w:t>
      </w:r>
      <w:r w:rsidRPr="00784651">
        <w:t>p c</w:t>
      </w:r>
      <w:r w:rsidRPr="00784651">
        <w:rPr>
          <w:rFonts w:ascii="Trebuchet MS" w:hAnsi="Trebuchet MS" w:cs="Trebuchet MS"/>
        </w:rPr>
        <w:t>á</w:t>
      </w:r>
      <w:r w:rsidRPr="00784651">
        <w:t>c ki</w:t>
      </w:r>
      <w:r w:rsidRPr="00784651">
        <w:rPr>
          <w:rFonts w:ascii="Calibri" w:hAnsi="Calibri" w:cs="Calibri"/>
        </w:rPr>
        <w:t>ế</w:t>
      </w:r>
      <w:r w:rsidRPr="00784651">
        <w:t>n th</w:t>
      </w:r>
      <w:r w:rsidRPr="00784651">
        <w:rPr>
          <w:rFonts w:ascii="Calibri" w:hAnsi="Calibri" w:cs="Calibri"/>
        </w:rPr>
        <w:t>ứ</w:t>
      </w:r>
      <w:r w:rsidRPr="00784651">
        <w:t>c v</w:t>
      </w:r>
      <w:r w:rsidRPr="00784651">
        <w:rPr>
          <w:rFonts w:ascii="Trebuchet MS" w:hAnsi="Trebuchet MS" w:cs="Trebuchet MS"/>
        </w:rPr>
        <w:t>à</w:t>
      </w:r>
      <w:r w:rsidRPr="00784651">
        <w:t xml:space="preserve"> k</w:t>
      </w:r>
      <w:r w:rsidRPr="00784651">
        <w:rPr>
          <w:rFonts w:ascii="Calibri" w:hAnsi="Calibri" w:cs="Calibri"/>
        </w:rPr>
        <w:t>ỹ</w:t>
      </w:r>
      <w:r w:rsidRPr="00784651">
        <w:t xml:space="preserve"> n</w:t>
      </w:r>
      <w:r w:rsidRPr="00784651">
        <w:rPr>
          <w:rFonts w:ascii="Trebuchet MS" w:hAnsi="Trebuchet MS" w:cs="Trebuchet MS"/>
        </w:rPr>
        <w:t>ă</w:t>
      </w:r>
      <w:r w:rsidRPr="00784651">
        <w:t xml:space="preserve">ng </w:t>
      </w:r>
      <w:r w:rsidRPr="00784651">
        <w:rPr>
          <w:rFonts w:ascii="Trebuchet MS" w:hAnsi="Trebuchet MS" w:cs="Trebuchet MS"/>
        </w:rPr>
        <w:t>đ</w:t>
      </w:r>
      <w:r w:rsidRPr="00784651">
        <w:rPr>
          <w:rFonts w:ascii="Calibri" w:hAnsi="Calibri" w:cs="Calibri"/>
        </w:rPr>
        <w:t>ể</w:t>
      </w:r>
      <w:r w:rsidRPr="00784651">
        <w:t xml:space="preserve"> thi</w:t>
      </w:r>
      <w:r w:rsidRPr="00784651">
        <w:rPr>
          <w:rFonts w:ascii="Calibri" w:hAnsi="Calibri" w:cs="Calibri"/>
        </w:rPr>
        <w:t>ế</w:t>
      </w:r>
      <w:r w:rsidRPr="00784651">
        <w:t>t k</w:t>
      </w:r>
      <w:r w:rsidRPr="00784651">
        <w:rPr>
          <w:rFonts w:ascii="Calibri" w:hAnsi="Calibri" w:cs="Calibri"/>
        </w:rPr>
        <w:t>ế</w:t>
      </w:r>
      <w:r w:rsidRPr="00784651">
        <w:t xml:space="preserve"> trang Web b</w:t>
      </w:r>
      <w:r w:rsidRPr="00784651">
        <w:rPr>
          <w:rFonts w:ascii="Calibri" w:hAnsi="Calibri" w:cs="Calibri"/>
        </w:rPr>
        <w:t>ằ</w:t>
      </w:r>
      <w:r w:rsidRPr="00784651">
        <w:t>ng HTML k</w:t>
      </w:r>
      <w:r w:rsidRPr="00784651">
        <w:rPr>
          <w:rFonts w:ascii="Calibri" w:hAnsi="Calibri" w:cs="Calibri"/>
        </w:rPr>
        <w:t>ế</w:t>
      </w:r>
      <w:r w:rsidRPr="00784651">
        <w:t>t h</w:t>
      </w:r>
      <w:r w:rsidRPr="00784651">
        <w:rPr>
          <w:rFonts w:ascii="Calibri" w:hAnsi="Calibri" w:cs="Calibri"/>
        </w:rPr>
        <w:t>ợ</w:t>
      </w:r>
      <w:r w:rsidRPr="00784651">
        <w:t>p v</w:t>
      </w:r>
      <w:r w:rsidRPr="00784651">
        <w:rPr>
          <w:rFonts w:ascii="Calibri" w:hAnsi="Calibri" w:cs="Calibri"/>
        </w:rPr>
        <w:t>ớ</w:t>
      </w:r>
      <w:r w:rsidRPr="00784651">
        <w:t xml:space="preserve">i CSS. </w:t>
      </w:r>
    </w:p>
    <w:p w14:paraId="50C25DF3" w14:textId="789E4674" w:rsidR="00AF226D" w:rsidRPr="003C339C" w:rsidRDefault="003C339C" w:rsidP="003C339C">
      <w:pPr>
        <w:pStyle w:val="vitrimonhoc"/>
        <w:spacing w:line="240" w:lineRule="auto"/>
        <w:ind w:left="360"/>
      </w:pPr>
      <w:r w:rsidRPr="00784651">
        <w:t>Ngoài ra, môn h</w:t>
      </w:r>
      <w:r w:rsidRPr="00784651">
        <w:rPr>
          <w:rFonts w:ascii="Calibri" w:hAnsi="Calibri" w:cs="Calibri"/>
        </w:rPr>
        <w:t>ọ</w:t>
      </w:r>
      <w:r w:rsidRPr="00784651">
        <w:t>c c</w:t>
      </w:r>
      <w:r w:rsidRPr="00784651">
        <w:rPr>
          <w:rFonts w:ascii="Trebuchet MS" w:hAnsi="Trebuchet MS" w:cs="Trebuchet MS"/>
        </w:rPr>
        <w:t>ũ</w:t>
      </w:r>
      <w:r w:rsidRPr="00784651">
        <w:t>ng cung c</w:t>
      </w:r>
      <w:r w:rsidRPr="00784651">
        <w:rPr>
          <w:rFonts w:ascii="Calibri" w:hAnsi="Calibri" w:cs="Calibri"/>
        </w:rPr>
        <w:t>ấ</w:t>
      </w:r>
      <w:r w:rsidRPr="00784651">
        <w:t>p c</w:t>
      </w:r>
      <w:r w:rsidRPr="00784651">
        <w:rPr>
          <w:rFonts w:ascii="Trebuchet MS" w:hAnsi="Trebuchet MS" w:cs="Trebuchet MS"/>
        </w:rPr>
        <w:t>á</w:t>
      </w:r>
      <w:r w:rsidRPr="00784651">
        <w:t>c ki</w:t>
      </w:r>
      <w:r w:rsidRPr="00784651">
        <w:rPr>
          <w:rFonts w:ascii="Calibri" w:hAnsi="Calibri" w:cs="Calibri"/>
        </w:rPr>
        <w:t>ế</w:t>
      </w:r>
      <w:r w:rsidRPr="00784651">
        <w:t>n th</w:t>
      </w:r>
      <w:r w:rsidRPr="00784651">
        <w:rPr>
          <w:rFonts w:ascii="Calibri" w:hAnsi="Calibri" w:cs="Calibri"/>
        </w:rPr>
        <w:t>ứ</w:t>
      </w:r>
      <w:r w:rsidRPr="00784651">
        <w:t>c v</w:t>
      </w:r>
      <w:r w:rsidRPr="00784651">
        <w:rPr>
          <w:rFonts w:ascii="Calibri" w:hAnsi="Calibri" w:cs="Calibri"/>
        </w:rPr>
        <w:t>ề</w:t>
      </w:r>
      <w:r w:rsidRPr="00784651">
        <w:t xml:space="preserve"> l</w:t>
      </w:r>
      <w:r w:rsidRPr="00784651">
        <w:rPr>
          <w:rFonts w:ascii="Calibri" w:hAnsi="Calibri" w:cs="Calibri"/>
        </w:rPr>
        <w:t>ậ</w:t>
      </w:r>
      <w:r w:rsidRPr="00784651">
        <w:t>p tr</w:t>
      </w:r>
      <w:r w:rsidRPr="00784651">
        <w:rPr>
          <w:rFonts w:ascii="Trebuchet MS" w:hAnsi="Trebuchet MS" w:cs="Trebuchet MS"/>
        </w:rPr>
        <w:t>ì</w:t>
      </w:r>
      <w:r w:rsidRPr="00784651">
        <w:t>nh ph</w:t>
      </w:r>
      <w:r w:rsidRPr="00784651">
        <w:rPr>
          <w:rFonts w:ascii="Trebuchet MS" w:hAnsi="Trebuchet MS" w:cs="Trebuchet MS"/>
        </w:rPr>
        <w:t>í</w:t>
      </w:r>
      <w:r w:rsidRPr="00784651">
        <w:t>a client b</w:t>
      </w:r>
      <w:r w:rsidRPr="00784651">
        <w:rPr>
          <w:rFonts w:ascii="Calibri" w:hAnsi="Calibri" w:cs="Calibri"/>
        </w:rPr>
        <w:t>ằ</w:t>
      </w:r>
      <w:r w:rsidRPr="00784651">
        <w:t>ng JavaScript v</w:t>
      </w:r>
      <w:r w:rsidRPr="00784651">
        <w:rPr>
          <w:rFonts w:ascii="Trebuchet MS" w:hAnsi="Trebuchet MS" w:cs="Trebuchet MS"/>
        </w:rPr>
        <w:t>à</w:t>
      </w:r>
      <w:r w:rsidRPr="00784651">
        <w:t xml:space="preserve"> m</w:t>
      </w:r>
      <w:r w:rsidRPr="00784651">
        <w:rPr>
          <w:rFonts w:ascii="Calibri" w:hAnsi="Calibri" w:cs="Calibri"/>
        </w:rPr>
        <w:t>ộ</w:t>
      </w:r>
      <w:r w:rsidRPr="00784651">
        <w:t>t s</w:t>
      </w:r>
      <w:r w:rsidRPr="00784651">
        <w:rPr>
          <w:rFonts w:ascii="Calibri" w:hAnsi="Calibri" w:cs="Calibri"/>
        </w:rPr>
        <w:t>ố</w:t>
      </w:r>
      <w:r w:rsidRPr="00784651">
        <w:t xml:space="preserve"> th</w:t>
      </w:r>
      <w:r w:rsidRPr="00784651">
        <w:rPr>
          <w:rFonts w:ascii="Calibri" w:hAnsi="Calibri" w:cs="Calibri"/>
        </w:rPr>
        <w:t>ư</w:t>
      </w:r>
      <w:r w:rsidRPr="00784651">
        <w:t xml:space="preserve"> vi</w:t>
      </w:r>
      <w:r w:rsidRPr="00784651">
        <w:rPr>
          <w:rFonts w:ascii="Calibri" w:hAnsi="Calibri" w:cs="Calibri"/>
        </w:rPr>
        <w:t>ệ</w:t>
      </w:r>
      <w:r w:rsidRPr="00784651">
        <w:t>n m</w:t>
      </w:r>
      <w:r w:rsidRPr="00784651">
        <w:rPr>
          <w:rFonts w:ascii="Calibri" w:hAnsi="Calibri" w:cs="Calibri"/>
        </w:rPr>
        <w:t>ở</w:t>
      </w:r>
      <w:r w:rsidRPr="00784651">
        <w:t xml:space="preserve"> jQuery, Bootstrap. </w:t>
      </w:r>
    </w:p>
    <w:p w14:paraId="4DB8751D" w14:textId="77777777" w:rsidR="0026735D" w:rsidRPr="003E2815" w:rsidRDefault="003E2815">
      <w:pPr>
        <w:pStyle w:val="Heading2"/>
        <w:rPr>
          <w:rFonts w:ascii="Calibri" w:hAnsi="Calibri" w:cs="Calibri"/>
        </w:rPr>
      </w:pPr>
      <w:r>
        <w:t>Chu</w:t>
      </w:r>
      <w:r>
        <w:rPr>
          <w:rFonts w:ascii="Calibri" w:hAnsi="Calibri" w:cs="Calibri"/>
        </w:rPr>
        <w:t>ẩn đầu ra môn học</w:t>
      </w:r>
    </w:p>
    <w:p w14:paraId="0405E942" w14:textId="77777777" w:rsidR="0015092A" w:rsidRPr="0056290B" w:rsidRDefault="0015092A" w:rsidP="0015092A">
      <w:pPr>
        <w:pStyle w:val="vitrimonhoc"/>
        <w:numPr>
          <w:ilvl w:val="0"/>
          <w:numId w:val="16"/>
        </w:numPr>
        <w:spacing w:line="240" w:lineRule="auto"/>
      </w:pPr>
      <w:r w:rsidRPr="0056290B">
        <w:t>Trình bày đ</w:t>
      </w:r>
      <w:r w:rsidRPr="0015092A">
        <w:rPr>
          <w:rFonts w:ascii="Calibri" w:hAnsi="Calibri" w:cs="Calibri"/>
        </w:rPr>
        <w:t>ượ</w:t>
      </w:r>
      <w:r w:rsidRPr="0056290B">
        <w:t>c các thành ph</w:t>
      </w:r>
      <w:r w:rsidRPr="0015092A">
        <w:rPr>
          <w:rFonts w:ascii="Calibri" w:hAnsi="Calibri" w:cs="Calibri"/>
        </w:rPr>
        <w:t>ầ</w:t>
      </w:r>
      <w:r w:rsidRPr="0056290B">
        <w:t>n c</w:t>
      </w:r>
      <w:r w:rsidRPr="0015092A">
        <w:rPr>
          <w:rFonts w:ascii="Calibri" w:hAnsi="Calibri" w:cs="Calibri"/>
        </w:rPr>
        <w:t>ơ</w:t>
      </w:r>
      <w:r w:rsidRPr="0056290B">
        <w:t xml:space="preserve"> b</w:t>
      </w:r>
      <w:r w:rsidRPr="0015092A">
        <w:rPr>
          <w:rFonts w:ascii="Calibri" w:hAnsi="Calibri" w:cs="Calibri"/>
        </w:rPr>
        <w:t>ả</w:t>
      </w:r>
      <w:r w:rsidRPr="0056290B">
        <w:t>n và s</w:t>
      </w:r>
      <w:r w:rsidRPr="0015092A">
        <w:rPr>
          <w:rFonts w:ascii="Calibri" w:hAnsi="Calibri" w:cs="Calibri"/>
        </w:rPr>
        <w:t>ự</w:t>
      </w:r>
      <w:r w:rsidRPr="0056290B">
        <w:t xml:space="preserve"> t</w:t>
      </w:r>
      <w:r w:rsidRPr="0015092A">
        <w:rPr>
          <w:rFonts w:ascii="Calibri" w:hAnsi="Calibri" w:cs="Calibri"/>
        </w:rPr>
        <w:t>ươ</w:t>
      </w:r>
      <w:r w:rsidRPr="0056290B">
        <w:t>ng t</w:t>
      </w:r>
      <w:r w:rsidRPr="0015092A">
        <w:t>á</w:t>
      </w:r>
      <w:r w:rsidRPr="0056290B">
        <w:t>c gi</w:t>
      </w:r>
      <w:r w:rsidRPr="0015092A">
        <w:rPr>
          <w:rFonts w:ascii="Calibri" w:hAnsi="Calibri" w:cs="Calibri"/>
        </w:rPr>
        <w:t>ữ</w:t>
      </w:r>
      <w:r w:rsidRPr="0056290B">
        <w:t>a chúng trong m</w:t>
      </w:r>
      <w:r w:rsidRPr="0015092A">
        <w:rPr>
          <w:rFonts w:ascii="Calibri" w:hAnsi="Calibri" w:cs="Calibri"/>
        </w:rPr>
        <w:t>ộ</w:t>
      </w:r>
      <w:r w:rsidRPr="0056290B">
        <w:t xml:space="preserve">t </w:t>
      </w:r>
      <w:r w:rsidRPr="0015092A">
        <w:rPr>
          <w:rFonts w:ascii="Calibri" w:hAnsi="Calibri" w:cs="Calibri"/>
        </w:rPr>
        <w:t>ứ</w:t>
      </w:r>
      <w:r w:rsidRPr="0056290B">
        <w:t>ng d</w:t>
      </w:r>
      <w:r w:rsidRPr="0015092A">
        <w:rPr>
          <w:rFonts w:ascii="Calibri" w:hAnsi="Calibri" w:cs="Calibri"/>
        </w:rPr>
        <w:t>ụ</w:t>
      </w:r>
      <w:r w:rsidRPr="0056290B">
        <w:t>ng Web.</w:t>
      </w:r>
    </w:p>
    <w:p w14:paraId="71D236C1" w14:textId="77777777" w:rsidR="0015092A" w:rsidRPr="0056290B" w:rsidRDefault="0015092A" w:rsidP="0015092A">
      <w:pPr>
        <w:pStyle w:val="vitrimonhoc"/>
        <w:numPr>
          <w:ilvl w:val="0"/>
          <w:numId w:val="16"/>
        </w:numPr>
        <w:spacing w:line="240" w:lineRule="auto"/>
      </w:pPr>
      <w:r w:rsidRPr="0056290B">
        <w:t>Ch</w:t>
      </w:r>
      <w:r w:rsidRPr="0015092A">
        <w:rPr>
          <w:rFonts w:ascii="Calibri" w:hAnsi="Calibri" w:cs="Calibri"/>
        </w:rPr>
        <w:t>ọ</w:t>
      </w:r>
      <w:r w:rsidRPr="0056290B">
        <w:t>n đ</w:t>
      </w:r>
      <w:r w:rsidRPr="0015092A">
        <w:rPr>
          <w:rFonts w:ascii="Calibri" w:hAnsi="Calibri" w:cs="Calibri"/>
        </w:rPr>
        <w:t>ượ</w:t>
      </w:r>
      <w:r w:rsidRPr="0056290B">
        <w:t>c k</w:t>
      </w:r>
      <w:r w:rsidRPr="0015092A">
        <w:rPr>
          <w:rFonts w:ascii="Calibri" w:hAnsi="Calibri" w:cs="Calibri"/>
        </w:rPr>
        <w:t>ỹ</w:t>
      </w:r>
      <w:r w:rsidRPr="0056290B">
        <w:t xml:space="preserve"> thu</w:t>
      </w:r>
      <w:r w:rsidRPr="0015092A">
        <w:rPr>
          <w:rFonts w:ascii="Calibri" w:hAnsi="Calibri" w:cs="Calibri"/>
        </w:rPr>
        <w:t>ậ</w:t>
      </w:r>
      <w:r w:rsidRPr="0056290B">
        <w:t>t phù h</w:t>
      </w:r>
      <w:r w:rsidRPr="0015092A">
        <w:rPr>
          <w:rFonts w:ascii="Calibri" w:hAnsi="Calibri" w:cs="Calibri"/>
        </w:rPr>
        <w:t>ợ</w:t>
      </w:r>
      <w:r w:rsidRPr="0056290B">
        <w:t>p đ</w:t>
      </w:r>
      <w:r w:rsidRPr="0015092A">
        <w:rPr>
          <w:rFonts w:ascii="Calibri" w:hAnsi="Calibri" w:cs="Calibri"/>
        </w:rPr>
        <w:t>ể</w:t>
      </w:r>
      <w:r w:rsidRPr="0056290B">
        <w:t xml:space="preserve"> thi</w:t>
      </w:r>
      <w:r w:rsidRPr="0015092A">
        <w:rPr>
          <w:rFonts w:ascii="Calibri" w:hAnsi="Calibri" w:cs="Calibri"/>
        </w:rPr>
        <w:t>ế</w:t>
      </w:r>
      <w:r w:rsidRPr="0056290B">
        <w:t>t k</w:t>
      </w:r>
      <w:r w:rsidRPr="0015092A">
        <w:rPr>
          <w:rFonts w:ascii="Calibri" w:hAnsi="Calibri" w:cs="Calibri"/>
        </w:rPr>
        <w:t>ế</w:t>
      </w:r>
      <w:r w:rsidRPr="0056290B">
        <w:t xml:space="preserve"> trang Web.</w:t>
      </w:r>
    </w:p>
    <w:p w14:paraId="288B89A5" w14:textId="77777777" w:rsidR="0015092A" w:rsidRPr="0056290B" w:rsidRDefault="0015092A" w:rsidP="0015092A">
      <w:pPr>
        <w:pStyle w:val="vitrimonhoc"/>
        <w:numPr>
          <w:ilvl w:val="0"/>
          <w:numId w:val="16"/>
        </w:numPr>
        <w:spacing w:line="240" w:lineRule="auto"/>
      </w:pPr>
      <w:r w:rsidRPr="0056290B">
        <w:t>Xác đ</w:t>
      </w:r>
      <w:r w:rsidRPr="0015092A">
        <w:rPr>
          <w:rFonts w:ascii="Calibri" w:hAnsi="Calibri" w:cs="Calibri"/>
        </w:rPr>
        <w:t>ị</w:t>
      </w:r>
      <w:r w:rsidRPr="0056290B">
        <w:t>nh đ</w:t>
      </w:r>
      <w:r w:rsidRPr="0015092A">
        <w:rPr>
          <w:rFonts w:ascii="Calibri" w:hAnsi="Calibri" w:cs="Calibri"/>
        </w:rPr>
        <w:t>ượ</w:t>
      </w:r>
      <w:r w:rsidRPr="0056290B">
        <w:t>c các k</w:t>
      </w:r>
      <w:r w:rsidRPr="0015092A">
        <w:rPr>
          <w:rFonts w:ascii="Calibri" w:hAnsi="Calibri" w:cs="Calibri"/>
        </w:rPr>
        <w:t>ỹ</w:t>
      </w:r>
      <w:r w:rsidRPr="0056290B">
        <w:t xml:space="preserve"> thu</w:t>
      </w:r>
      <w:r w:rsidRPr="0015092A">
        <w:rPr>
          <w:rFonts w:ascii="Calibri" w:hAnsi="Calibri" w:cs="Calibri"/>
        </w:rPr>
        <w:t>ậ</w:t>
      </w:r>
      <w:r w:rsidRPr="0056290B">
        <w:t>t dùng mã ngu</w:t>
      </w:r>
      <w:r w:rsidRPr="0015092A">
        <w:rPr>
          <w:rFonts w:ascii="Calibri" w:hAnsi="Calibri" w:cs="Calibri"/>
        </w:rPr>
        <w:t>ồ</w:t>
      </w:r>
      <w:r w:rsidRPr="0056290B">
        <w:t>n m</w:t>
      </w:r>
      <w:r w:rsidRPr="0015092A">
        <w:rPr>
          <w:rFonts w:ascii="Calibri" w:hAnsi="Calibri" w:cs="Calibri"/>
        </w:rPr>
        <w:t>ở</w:t>
      </w:r>
      <w:r w:rsidRPr="0056290B">
        <w:t xml:space="preserve"> đ</w:t>
      </w:r>
      <w:r w:rsidRPr="0015092A">
        <w:rPr>
          <w:rFonts w:ascii="Calibri" w:hAnsi="Calibri" w:cs="Calibri"/>
        </w:rPr>
        <w:t>ể</w:t>
      </w:r>
      <w:r w:rsidRPr="0056290B">
        <w:t xml:space="preserve"> xây d</w:t>
      </w:r>
      <w:r w:rsidRPr="0015092A">
        <w:rPr>
          <w:rFonts w:ascii="Calibri" w:hAnsi="Calibri" w:cs="Calibri"/>
        </w:rPr>
        <w:t>ự</w:t>
      </w:r>
      <w:r w:rsidRPr="0056290B">
        <w:t>ng m</w:t>
      </w:r>
      <w:r w:rsidRPr="0015092A">
        <w:rPr>
          <w:rFonts w:ascii="Calibri" w:hAnsi="Calibri" w:cs="Calibri"/>
        </w:rPr>
        <w:t>ộ</w:t>
      </w:r>
      <w:r w:rsidRPr="0056290B">
        <w:t>t trang Web c</w:t>
      </w:r>
      <w:r w:rsidRPr="0015092A">
        <w:rPr>
          <w:rFonts w:ascii="Calibri" w:hAnsi="Calibri" w:cs="Calibri"/>
        </w:rPr>
        <w:t>ụ</w:t>
      </w:r>
      <w:r w:rsidRPr="0056290B">
        <w:t xml:space="preserve"> th</w:t>
      </w:r>
      <w:r w:rsidRPr="0015092A">
        <w:rPr>
          <w:rFonts w:ascii="Calibri" w:hAnsi="Calibri" w:cs="Calibri"/>
        </w:rPr>
        <w:t>ể</w:t>
      </w:r>
      <w:r w:rsidRPr="0056290B">
        <w:t>.</w:t>
      </w:r>
    </w:p>
    <w:p w14:paraId="0C2C386A" w14:textId="77777777" w:rsidR="0015092A" w:rsidRPr="0056290B" w:rsidRDefault="0015092A" w:rsidP="0015092A">
      <w:pPr>
        <w:pStyle w:val="vitrimonhoc"/>
        <w:numPr>
          <w:ilvl w:val="0"/>
          <w:numId w:val="16"/>
        </w:numPr>
        <w:spacing w:line="240" w:lineRule="auto"/>
      </w:pPr>
      <w:r w:rsidRPr="0056290B">
        <w:t>Trên m</w:t>
      </w:r>
      <w:r w:rsidRPr="0015092A">
        <w:rPr>
          <w:rFonts w:ascii="Calibri" w:hAnsi="Calibri" w:cs="Calibri"/>
        </w:rPr>
        <w:t>ộ</w:t>
      </w:r>
      <w:r w:rsidRPr="0056290B">
        <w:t>t bi</w:t>
      </w:r>
      <w:r w:rsidRPr="0015092A">
        <w:rPr>
          <w:rFonts w:ascii="Calibri" w:hAnsi="Calibri" w:cs="Calibri"/>
        </w:rPr>
        <w:t>ể</w:t>
      </w:r>
      <w:r w:rsidRPr="0056290B">
        <w:t>u m</w:t>
      </w:r>
      <w:r w:rsidRPr="0015092A">
        <w:rPr>
          <w:rFonts w:ascii="Calibri" w:hAnsi="Calibri" w:cs="Calibri"/>
        </w:rPr>
        <w:t>ẫ</w:t>
      </w:r>
      <w:r w:rsidRPr="0056290B">
        <w:t>u (form) c</w:t>
      </w:r>
      <w:r w:rsidRPr="0015092A">
        <w:rPr>
          <w:rFonts w:ascii="Calibri" w:hAnsi="Calibri" w:cs="Calibri"/>
        </w:rPr>
        <w:t>ủ</w:t>
      </w:r>
      <w:r w:rsidRPr="0056290B">
        <w:t>a trang Web ch</w:t>
      </w:r>
      <w:r w:rsidRPr="0015092A">
        <w:rPr>
          <w:rFonts w:ascii="Calibri" w:hAnsi="Calibri" w:cs="Calibri"/>
        </w:rPr>
        <w:t>ứ</w:t>
      </w:r>
      <w:r w:rsidRPr="0056290B">
        <w:t>a các thành ph</w:t>
      </w:r>
      <w:r w:rsidRPr="0015092A">
        <w:rPr>
          <w:rFonts w:ascii="Calibri" w:hAnsi="Calibri" w:cs="Calibri"/>
        </w:rPr>
        <w:t>ầ</w:t>
      </w:r>
      <w:r w:rsidRPr="0056290B">
        <w:t>n c</w:t>
      </w:r>
      <w:r w:rsidRPr="0015092A">
        <w:rPr>
          <w:rFonts w:ascii="Calibri" w:hAnsi="Calibri" w:cs="Calibri"/>
        </w:rPr>
        <w:t>ầ</w:t>
      </w:r>
      <w:r w:rsidRPr="0056290B">
        <w:t>n nh</w:t>
      </w:r>
      <w:r w:rsidRPr="0015092A">
        <w:rPr>
          <w:rFonts w:ascii="Calibri" w:hAnsi="Calibri" w:cs="Calibri"/>
        </w:rPr>
        <w:t>ậ</w:t>
      </w:r>
      <w:r w:rsidRPr="0056290B">
        <w:t>p thông tin, ng</w:t>
      </w:r>
      <w:r w:rsidRPr="0015092A">
        <w:rPr>
          <w:rFonts w:ascii="Calibri" w:hAnsi="Calibri" w:cs="Calibri"/>
        </w:rPr>
        <w:t>ườ</w:t>
      </w:r>
      <w:r w:rsidRPr="0056290B">
        <w:t>i h</w:t>
      </w:r>
      <w:r w:rsidRPr="0015092A">
        <w:rPr>
          <w:rFonts w:ascii="Calibri" w:hAnsi="Calibri" w:cs="Calibri"/>
        </w:rPr>
        <w:t>ọ</w:t>
      </w:r>
      <w:r w:rsidRPr="0056290B">
        <w:t>c trình bày và th</w:t>
      </w:r>
      <w:r w:rsidRPr="0015092A">
        <w:rPr>
          <w:rFonts w:ascii="Calibri" w:hAnsi="Calibri" w:cs="Calibri"/>
        </w:rPr>
        <w:t>ự</w:t>
      </w:r>
      <w:r w:rsidRPr="0056290B">
        <w:t>c hi</w:t>
      </w:r>
      <w:r w:rsidRPr="0015092A">
        <w:rPr>
          <w:rFonts w:ascii="Calibri" w:hAnsi="Calibri" w:cs="Calibri"/>
        </w:rPr>
        <w:t>ệ</w:t>
      </w:r>
      <w:r w:rsidRPr="0056290B">
        <w:t>n các ràng bu</w:t>
      </w:r>
      <w:r w:rsidRPr="0015092A">
        <w:rPr>
          <w:rFonts w:ascii="Calibri" w:hAnsi="Calibri" w:cs="Calibri"/>
        </w:rPr>
        <w:t>ộ</w:t>
      </w:r>
      <w:r w:rsidRPr="0056290B">
        <w:t>c c</w:t>
      </w:r>
      <w:r w:rsidRPr="0015092A">
        <w:rPr>
          <w:rFonts w:ascii="Calibri" w:hAnsi="Calibri" w:cs="Calibri"/>
        </w:rPr>
        <w:t>ầ</w:t>
      </w:r>
      <w:r w:rsidRPr="0056290B">
        <w:t>n th</w:t>
      </w:r>
      <w:r w:rsidRPr="0015092A">
        <w:rPr>
          <w:rFonts w:ascii="Calibri" w:hAnsi="Calibri" w:cs="Calibri"/>
        </w:rPr>
        <w:t>ự</w:t>
      </w:r>
      <w:r w:rsidRPr="0056290B">
        <w:t>c hi</w:t>
      </w:r>
      <w:r w:rsidRPr="0015092A">
        <w:rPr>
          <w:rFonts w:ascii="Calibri" w:hAnsi="Calibri" w:cs="Calibri"/>
        </w:rPr>
        <w:t>ệ</w:t>
      </w:r>
      <w:r w:rsidRPr="0056290B">
        <w:t>n cho các thành ph</w:t>
      </w:r>
      <w:r w:rsidRPr="0015092A">
        <w:rPr>
          <w:rFonts w:ascii="Calibri" w:hAnsi="Calibri" w:cs="Calibri"/>
        </w:rPr>
        <w:t>ầ</w:t>
      </w:r>
      <w:r w:rsidRPr="0056290B">
        <w:t>n trên form đó.</w:t>
      </w:r>
    </w:p>
    <w:p w14:paraId="177CFA33" w14:textId="77777777" w:rsidR="0015092A" w:rsidRPr="0056290B" w:rsidRDefault="0015092A" w:rsidP="0015092A">
      <w:pPr>
        <w:pStyle w:val="vitrimonhoc"/>
        <w:numPr>
          <w:ilvl w:val="0"/>
          <w:numId w:val="16"/>
        </w:numPr>
        <w:spacing w:line="240" w:lineRule="auto"/>
      </w:pPr>
      <w:r w:rsidRPr="0056290B">
        <w:t>Thi</w:t>
      </w:r>
      <w:r w:rsidRPr="0015092A">
        <w:rPr>
          <w:rFonts w:ascii="Calibri" w:hAnsi="Calibri" w:cs="Calibri"/>
        </w:rPr>
        <w:t>ế</w:t>
      </w:r>
      <w:r w:rsidRPr="0056290B">
        <w:t>t k</w:t>
      </w:r>
      <w:r w:rsidRPr="0015092A">
        <w:rPr>
          <w:rFonts w:ascii="Calibri" w:hAnsi="Calibri" w:cs="Calibri"/>
        </w:rPr>
        <w:t>ế</w:t>
      </w:r>
      <w:r w:rsidRPr="0056290B">
        <w:t xml:space="preserve"> đ</w:t>
      </w:r>
      <w:r w:rsidRPr="0015092A">
        <w:rPr>
          <w:rFonts w:ascii="Calibri" w:hAnsi="Calibri" w:cs="Calibri"/>
        </w:rPr>
        <w:t>ượ</w:t>
      </w:r>
      <w:r w:rsidRPr="0056290B">
        <w:t>c giao di</w:t>
      </w:r>
      <w:r w:rsidRPr="0015092A">
        <w:rPr>
          <w:rFonts w:ascii="Calibri" w:hAnsi="Calibri" w:cs="Calibri"/>
        </w:rPr>
        <w:t>ệ</w:t>
      </w:r>
      <w:r w:rsidRPr="0056290B">
        <w:t>n trang Web theo yêu c</w:t>
      </w:r>
      <w:r w:rsidRPr="0015092A">
        <w:rPr>
          <w:rFonts w:ascii="Calibri" w:hAnsi="Calibri" w:cs="Calibri"/>
        </w:rPr>
        <w:t>ầ</w:t>
      </w:r>
      <w:r w:rsidRPr="0056290B">
        <w:t>u và tri</w:t>
      </w:r>
      <w:r w:rsidRPr="0015092A">
        <w:rPr>
          <w:rFonts w:ascii="Calibri" w:hAnsi="Calibri" w:cs="Calibri"/>
        </w:rPr>
        <w:t>ể</w:t>
      </w:r>
      <w:r w:rsidRPr="0056290B">
        <w:t>n khai lên máy ch</w:t>
      </w:r>
      <w:r w:rsidRPr="0015092A">
        <w:rPr>
          <w:rFonts w:ascii="Calibri" w:hAnsi="Calibri" w:cs="Calibri"/>
        </w:rPr>
        <w:t>ủ</w:t>
      </w:r>
      <w:r w:rsidRPr="0056290B">
        <w:t xml:space="preserve"> Web.</w:t>
      </w:r>
    </w:p>
    <w:p w14:paraId="30973924" w14:textId="77777777" w:rsidR="0015092A" w:rsidRPr="0056290B" w:rsidRDefault="0015092A" w:rsidP="0015092A">
      <w:pPr>
        <w:pStyle w:val="vitrimonhoc"/>
        <w:numPr>
          <w:ilvl w:val="0"/>
          <w:numId w:val="16"/>
        </w:numPr>
        <w:spacing w:line="240" w:lineRule="auto"/>
      </w:pPr>
      <w:r w:rsidRPr="0056290B">
        <w:t>Vi</w:t>
      </w:r>
      <w:r w:rsidRPr="0015092A">
        <w:rPr>
          <w:rFonts w:ascii="Calibri" w:hAnsi="Calibri" w:cs="Calibri"/>
        </w:rPr>
        <w:t>ế</w:t>
      </w:r>
      <w:r w:rsidRPr="0056290B">
        <w:t>t tài li</w:t>
      </w:r>
      <w:r w:rsidRPr="0015092A">
        <w:rPr>
          <w:rFonts w:ascii="Calibri" w:hAnsi="Calibri" w:cs="Calibri"/>
        </w:rPr>
        <w:t>ệ</w:t>
      </w:r>
      <w:r w:rsidRPr="0056290B">
        <w:t>u báo cáo rõ ràng theo quy đ</w:t>
      </w:r>
      <w:r w:rsidRPr="0015092A">
        <w:rPr>
          <w:rFonts w:ascii="Calibri" w:hAnsi="Calibri" w:cs="Calibri"/>
        </w:rPr>
        <w:t>ị</w:t>
      </w:r>
      <w:r w:rsidRPr="0056290B">
        <w:t>nh (</w:t>
      </w:r>
      <w:r>
        <w:t>đ</w:t>
      </w:r>
      <w:r w:rsidRPr="0056290B">
        <w:t>úng c</w:t>
      </w:r>
      <w:r w:rsidRPr="0015092A">
        <w:rPr>
          <w:rFonts w:ascii="Calibri" w:hAnsi="Calibri" w:cs="Calibri"/>
        </w:rPr>
        <w:t>ấ</w:t>
      </w:r>
      <w:r w:rsidRPr="0056290B">
        <w:t>u trúc, đ</w:t>
      </w:r>
      <w:r w:rsidRPr="0015092A">
        <w:rPr>
          <w:rFonts w:ascii="Calibri" w:hAnsi="Calibri" w:cs="Calibri"/>
        </w:rPr>
        <w:t>ầ</w:t>
      </w:r>
      <w:r w:rsidRPr="0056290B">
        <w:t>y đ</w:t>
      </w:r>
      <w:r w:rsidRPr="0015092A">
        <w:rPr>
          <w:rFonts w:ascii="Calibri" w:hAnsi="Calibri" w:cs="Calibri"/>
        </w:rPr>
        <w:t>ủ</w:t>
      </w:r>
      <w:r w:rsidRPr="0056290B">
        <w:t xml:space="preserve"> n</w:t>
      </w:r>
      <w:r w:rsidRPr="0015092A">
        <w:rPr>
          <w:rFonts w:ascii="Calibri" w:hAnsi="Calibri" w:cs="Calibri"/>
        </w:rPr>
        <w:t>ộ</w:t>
      </w:r>
      <w:r w:rsidRPr="0056290B">
        <w:t>i dung, trích d</w:t>
      </w:r>
      <w:r w:rsidRPr="0015092A">
        <w:rPr>
          <w:rFonts w:ascii="Calibri" w:hAnsi="Calibri" w:cs="Calibri"/>
        </w:rPr>
        <w:t>ẫ</w:t>
      </w:r>
      <w:r w:rsidRPr="0056290B">
        <w:t>n, tài li</w:t>
      </w:r>
      <w:r w:rsidRPr="0015092A">
        <w:rPr>
          <w:rFonts w:ascii="Calibri" w:hAnsi="Calibri" w:cs="Calibri"/>
        </w:rPr>
        <w:t>ệ</w:t>
      </w:r>
      <w:r w:rsidRPr="0056290B">
        <w:t>u tham kh</w:t>
      </w:r>
      <w:r w:rsidRPr="0015092A">
        <w:rPr>
          <w:rFonts w:ascii="Calibri" w:hAnsi="Calibri" w:cs="Calibri"/>
        </w:rPr>
        <w:t>ả</w:t>
      </w:r>
      <w:r w:rsidRPr="0056290B">
        <w:t>o theo yêu c</w:t>
      </w:r>
      <w:r w:rsidRPr="0015092A">
        <w:rPr>
          <w:rFonts w:ascii="Calibri" w:hAnsi="Calibri" w:cs="Calibri"/>
        </w:rPr>
        <w:t>ầ</w:t>
      </w:r>
      <w:r w:rsidRPr="0056290B">
        <w:t>u).</w:t>
      </w:r>
    </w:p>
    <w:p w14:paraId="1069AF5A" w14:textId="77777777" w:rsidR="0026735D" w:rsidRPr="00F16FCD" w:rsidRDefault="003E2815" w:rsidP="00F16FCD">
      <w:pPr>
        <w:pStyle w:val="Heading2"/>
      </w:pPr>
      <w:r>
        <w:t>Tài li</w:t>
      </w:r>
      <w:r w:rsidRPr="00F16FCD">
        <w:rPr>
          <w:rFonts w:ascii="Calibri" w:hAnsi="Calibri" w:cs="Calibri"/>
        </w:rPr>
        <w:t>ệ</w:t>
      </w:r>
      <w:r w:rsidRPr="00F16FCD">
        <w:t>u, Ph</w:t>
      </w:r>
      <w:r w:rsidRPr="00F16FCD">
        <w:rPr>
          <w:rFonts w:ascii="Calibri" w:hAnsi="Calibri" w:cs="Calibri"/>
        </w:rPr>
        <w:t>ầ</w:t>
      </w:r>
      <w:r w:rsidRPr="00F16FCD">
        <w:t>n m</w:t>
      </w:r>
      <w:r w:rsidRPr="00F16FCD">
        <w:rPr>
          <w:rFonts w:ascii="Calibri" w:hAnsi="Calibri" w:cs="Calibri"/>
        </w:rPr>
        <w:t>ề</w:t>
      </w:r>
      <w:r w:rsidRPr="00F16FCD">
        <w:t>m</w:t>
      </w:r>
    </w:p>
    <w:p w14:paraId="2E290C6F" w14:textId="4EFF67EC" w:rsidR="00A0113B" w:rsidRPr="00784651" w:rsidRDefault="00A0113B" w:rsidP="00A0113B">
      <w:pPr>
        <w:pStyle w:val="ListBullet"/>
      </w:pPr>
      <w:r w:rsidRPr="00784651">
        <w:t>Patrick Carey; HTML5 and CSS3 7th Edition; Cengage Learning; 2017.</w:t>
      </w:r>
    </w:p>
    <w:p w14:paraId="77CEBEFC" w14:textId="3742B5AE" w:rsidR="00A0113B" w:rsidRPr="00784651" w:rsidRDefault="00A0113B" w:rsidP="00A0113B">
      <w:pPr>
        <w:pStyle w:val="ListBullet"/>
      </w:pPr>
      <w:r w:rsidRPr="00784651">
        <w:t xml:space="preserve">Ved Antani; Mastering JavaScript; Packt Publishing; 2016. </w:t>
      </w:r>
    </w:p>
    <w:p w14:paraId="5181C062" w14:textId="1540B219" w:rsidR="00A0113B" w:rsidRPr="00784651" w:rsidRDefault="00A0113B" w:rsidP="00A0113B">
      <w:pPr>
        <w:pStyle w:val="ListBullet"/>
      </w:pPr>
      <w:r w:rsidRPr="00784651">
        <w:t>Matt Lambert; Learning Bootstrap 4 Second Edition;</w:t>
      </w:r>
      <w:r w:rsidRPr="00784651">
        <w:rPr>
          <w:color w:val="000000"/>
        </w:rPr>
        <w:t xml:space="preserve"> Packt Publishing; 2016.</w:t>
      </w:r>
    </w:p>
    <w:p w14:paraId="1492C009" w14:textId="6DFD3369" w:rsidR="00A0113B" w:rsidRPr="00784651" w:rsidRDefault="00A0113B" w:rsidP="00A0113B">
      <w:pPr>
        <w:pStyle w:val="ListBullet"/>
      </w:pPr>
      <w:r w:rsidRPr="00784651">
        <w:t xml:space="preserve"> Laura Lemay, Rafe Coburn, Jennifer Kyrnin; Teach Yourself HTML, CSS &amp; JavaScript Web Publishing in One Hour aDay; Pearson Education, Inc.; 2016.</w:t>
      </w:r>
    </w:p>
    <w:p w14:paraId="5CDDD6EF" w14:textId="25AA242E" w:rsidR="00A0113B" w:rsidRDefault="00A0113B" w:rsidP="00A0113B">
      <w:pPr>
        <w:pStyle w:val="ListBullet"/>
      </w:pPr>
      <w:r w:rsidRPr="00784651">
        <w:t>Silvio Moreto; Bootstrap By Example; Packt Publishing; 2016.</w:t>
      </w:r>
    </w:p>
    <w:p w14:paraId="68C5F202" w14:textId="6016EE96" w:rsidR="0026735D" w:rsidRDefault="009F6353" w:rsidP="00B2610A">
      <w:pPr>
        <w:pStyle w:val="ListBullet"/>
      </w:pPr>
      <w:r>
        <w:t>Ph</w:t>
      </w:r>
      <w:r>
        <w:rPr>
          <w:rFonts w:ascii="Calibri" w:hAnsi="Calibri" w:cs="Calibri"/>
        </w:rPr>
        <w:t>ần mề</w:t>
      </w:r>
      <w:r w:rsidR="00A0113B">
        <w:rPr>
          <w:rFonts w:ascii="Calibri" w:hAnsi="Calibri" w:cs="Calibri"/>
        </w:rPr>
        <w:t xml:space="preserve">m: Noteppad (++), Dreamweaver, Visual studio .NET </w:t>
      </w:r>
    </w:p>
    <w:p w14:paraId="1BDBA04D" w14:textId="17CBBC19" w:rsidR="0026735D" w:rsidRPr="009F6353" w:rsidRDefault="009F6353">
      <w:pPr>
        <w:pStyle w:val="Heading2"/>
        <w:rPr>
          <w:rFonts w:ascii="Calibri" w:hAnsi="Calibri" w:cs="Calibri"/>
        </w:rPr>
      </w:pPr>
      <w:r>
        <w:lastRenderedPageBreak/>
        <w:t>Ki</w:t>
      </w:r>
      <w:r>
        <w:rPr>
          <w:rFonts w:ascii="Calibri" w:hAnsi="Calibri" w:cs="Calibri"/>
        </w:rPr>
        <w:t>ểm tra, đánh giá: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6946"/>
      </w:tblGrid>
      <w:tr w:rsidR="009F6353" w:rsidRPr="00160EED" w14:paraId="48BDC885" w14:textId="77777777" w:rsidTr="009F6353">
        <w:tc>
          <w:tcPr>
            <w:tcW w:w="851" w:type="dxa"/>
          </w:tcPr>
          <w:p w14:paraId="191F877D" w14:textId="77777777" w:rsidR="009F6353" w:rsidRPr="00160EED" w:rsidRDefault="009F6353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Cs w:val="26"/>
              </w:rPr>
            </w:pPr>
            <w:r w:rsidRPr="00160EED">
              <w:rPr>
                <w:rFonts w:ascii="Calibri" w:hAnsi="Calibri" w:cs="Calibri"/>
                <w:b/>
                <w:szCs w:val="26"/>
              </w:rPr>
              <w:t>CLO</w:t>
            </w:r>
          </w:p>
        </w:tc>
        <w:tc>
          <w:tcPr>
            <w:tcW w:w="2126" w:type="dxa"/>
          </w:tcPr>
          <w:p w14:paraId="699D86FF" w14:textId="77777777" w:rsidR="009F6353" w:rsidRPr="00160EED" w:rsidRDefault="009F6353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Cs w:val="26"/>
              </w:rPr>
            </w:pPr>
            <w:r w:rsidRPr="00160EED">
              <w:rPr>
                <w:rFonts w:ascii="Calibri" w:hAnsi="Calibri" w:cs="Calibri"/>
                <w:b/>
                <w:szCs w:val="26"/>
              </w:rPr>
              <w:t>HÌNH THỨC ĐÁNH GIÁ</w:t>
            </w:r>
          </w:p>
        </w:tc>
        <w:tc>
          <w:tcPr>
            <w:tcW w:w="6946" w:type="dxa"/>
          </w:tcPr>
          <w:p w14:paraId="5B50D481" w14:textId="77777777" w:rsidR="009F6353" w:rsidRPr="00160EED" w:rsidRDefault="009F6353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Cs w:val="26"/>
              </w:rPr>
            </w:pPr>
            <w:r w:rsidRPr="00160EED">
              <w:rPr>
                <w:rFonts w:ascii="Calibri" w:hAnsi="Calibri" w:cs="Calibri"/>
                <w:b/>
                <w:szCs w:val="26"/>
              </w:rPr>
              <w:t>CỘT ĐIỂM</w:t>
            </w:r>
          </w:p>
        </w:tc>
      </w:tr>
      <w:tr w:rsidR="009F6353" w:rsidRPr="00160EED" w14:paraId="3D580ACE" w14:textId="77777777" w:rsidTr="009F6353">
        <w:tc>
          <w:tcPr>
            <w:tcW w:w="851" w:type="dxa"/>
          </w:tcPr>
          <w:p w14:paraId="33C25F99" w14:textId="77777777" w:rsidR="009F6353" w:rsidRPr="00160EED" w:rsidRDefault="009F6353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1</w:t>
            </w:r>
          </w:p>
        </w:tc>
        <w:tc>
          <w:tcPr>
            <w:tcW w:w="2126" w:type="dxa"/>
          </w:tcPr>
          <w:p w14:paraId="42DA3CC9" w14:textId="40084CF0" w:rsidR="009F6353" w:rsidRPr="00160EED" w:rsidRDefault="00E06119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Tự luận</w:t>
            </w:r>
          </w:p>
        </w:tc>
        <w:tc>
          <w:tcPr>
            <w:tcW w:w="6946" w:type="dxa"/>
          </w:tcPr>
          <w:p w14:paraId="495ABA71" w14:textId="603815B4" w:rsidR="009F6353" w:rsidRPr="00160EED" w:rsidRDefault="009F6353" w:rsidP="00E06119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 xml:space="preserve"> </w:t>
            </w:r>
            <w:r w:rsidR="00E06119" w:rsidRPr="00160EED">
              <w:rPr>
                <w:rFonts w:ascii="Calibri" w:hAnsi="Calibri" w:cs="Calibri"/>
                <w:szCs w:val="26"/>
              </w:rPr>
              <w:t>Thường kỳ</w:t>
            </w:r>
          </w:p>
        </w:tc>
      </w:tr>
      <w:tr w:rsidR="009F6353" w:rsidRPr="00160EED" w14:paraId="499F5324" w14:textId="77777777" w:rsidTr="009F6353">
        <w:tc>
          <w:tcPr>
            <w:tcW w:w="851" w:type="dxa"/>
          </w:tcPr>
          <w:p w14:paraId="75A367B6" w14:textId="77777777" w:rsidR="009F6353" w:rsidRPr="00160EED" w:rsidRDefault="009F6353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2</w:t>
            </w:r>
          </w:p>
        </w:tc>
        <w:tc>
          <w:tcPr>
            <w:tcW w:w="2126" w:type="dxa"/>
          </w:tcPr>
          <w:p w14:paraId="18CE9A05" w14:textId="77777777" w:rsidR="009F6353" w:rsidRPr="00160EED" w:rsidRDefault="009F6353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Thực hành, tự luận.</w:t>
            </w:r>
          </w:p>
        </w:tc>
        <w:tc>
          <w:tcPr>
            <w:tcW w:w="6946" w:type="dxa"/>
          </w:tcPr>
          <w:p w14:paraId="48F770AE" w14:textId="652D14A8" w:rsidR="009F6353" w:rsidRPr="00160EED" w:rsidRDefault="00A00EEA" w:rsidP="0087694A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Thường kỳ</w:t>
            </w:r>
          </w:p>
        </w:tc>
      </w:tr>
      <w:tr w:rsidR="009F6353" w:rsidRPr="00160EED" w14:paraId="6A73C22C" w14:textId="77777777" w:rsidTr="009F6353">
        <w:tc>
          <w:tcPr>
            <w:tcW w:w="851" w:type="dxa"/>
          </w:tcPr>
          <w:p w14:paraId="00456CE4" w14:textId="77777777" w:rsidR="009F6353" w:rsidRPr="00160EED" w:rsidRDefault="009F6353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3</w:t>
            </w:r>
          </w:p>
        </w:tc>
        <w:tc>
          <w:tcPr>
            <w:tcW w:w="2126" w:type="dxa"/>
          </w:tcPr>
          <w:p w14:paraId="026F0E05" w14:textId="702A6FFB" w:rsidR="009F6353" w:rsidRPr="00160EED" w:rsidRDefault="009F6353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Thực hành</w:t>
            </w:r>
            <w:r w:rsidR="001367DB" w:rsidRPr="00160EED">
              <w:rPr>
                <w:rFonts w:ascii="Calibri" w:hAnsi="Calibri" w:cs="Calibri"/>
                <w:szCs w:val="26"/>
              </w:rPr>
              <w:t>, tự luận.</w:t>
            </w:r>
          </w:p>
        </w:tc>
        <w:tc>
          <w:tcPr>
            <w:tcW w:w="6946" w:type="dxa"/>
          </w:tcPr>
          <w:p w14:paraId="79798937" w14:textId="0DFDE11F" w:rsidR="009F6353" w:rsidRPr="00160EED" w:rsidRDefault="00977246" w:rsidP="00A00EEA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Thường kỳ</w:t>
            </w:r>
          </w:p>
        </w:tc>
      </w:tr>
      <w:tr w:rsidR="009F6353" w:rsidRPr="00160EED" w14:paraId="612EC89B" w14:textId="77777777" w:rsidTr="009F6353">
        <w:tc>
          <w:tcPr>
            <w:tcW w:w="851" w:type="dxa"/>
          </w:tcPr>
          <w:p w14:paraId="75ED0320" w14:textId="77777777" w:rsidR="009F6353" w:rsidRPr="00160EED" w:rsidRDefault="009F6353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 xml:space="preserve"> 4</w:t>
            </w:r>
          </w:p>
        </w:tc>
        <w:tc>
          <w:tcPr>
            <w:tcW w:w="2126" w:type="dxa"/>
          </w:tcPr>
          <w:p w14:paraId="209DC71B" w14:textId="18A8474B" w:rsidR="009F6353" w:rsidRPr="00160EED" w:rsidRDefault="00361ABA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Thực hành</w:t>
            </w:r>
          </w:p>
        </w:tc>
        <w:tc>
          <w:tcPr>
            <w:tcW w:w="6946" w:type="dxa"/>
          </w:tcPr>
          <w:p w14:paraId="5FEC209D" w14:textId="68D6A827" w:rsidR="009F6353" w:rsidRPr="00160EED" w:rsidRDefault="00977246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 xml:space="preserve">Bài tập thực hành, Thường kỳ, cuối kỳ.  </w:t>
            </w:r>
          </w:p>
        </w:tc>
      </w:tr>
      <w:tr w:rsidR="00E06119" w:rsidRPr="00160EED" w14:paraId="1D3CE68C" w14:textId="77777777" w:rsidTr="009F6353">
        <w:tc>
          <w:tcPr>
            <w:tcW w:w="851" w:type="dxa"/>
          </w:tcPr>
          <w:p w14:paraId="487072EA" w14:textId="0A2F9F61" w:rsidR="00E06119" w:rsidRPr="00160EED" w:rsidRDefault="00E06119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5</w:t>
            </w:r>
          </w:p>
        </w:tc>
        <w:tc>
          <w:tcPr>
            <w:tcW w:w="2126" w:type="dxa"/>
          </w:tcPr>
          <w:p w14:paraId="1CF54B43" w14:textId="1BE29939" w:rsidR="00E06119" w:rsidRPr="00160EED" w:rsidRDefault="00361ABA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Thực hành</w:t>
            </w:r>
          </w:p>
        </w:tc>
        <w:tc>
          <w:tcPr>
            <w:tcW w:w="6946" w:type="dxa"/>
          </w:tcPr>
          <w:p w14:paraId="09550210" w14:textId="5657D13E" w:rsidR="00E06119" w:rsidRPr="00160EED" w:rsidRDefault="00361ABA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 xml:space="preserve">Bài tập thực hành, Thường kỳ, giữa kỳ.  </w:t>
            </w:r>
          </w:p>
        </w:tc>
      </w:tr>
      <w:tr w:rsidR="00E06119" w:rsidRPr="00160EED" w14:paraId="622A41EA" w14:textId="77777777" w:rsidTr="009F6353">
        <w:tc>
          <w:tcPr>
            <w:tcW w:w="851" w:type="dxa"/>
          </w:tcPr>
          <w:p w14:paraId="1DB7CA05" w14:textId="6001F8E5" w:rsidR="00E06119" w:rsidRPr="00160EED" w:rsidRDefault="00E06119" w:rsidP="00C41312">
            <w:pPr>
              <w:pStyle w:val="ListParagraph"/>
              <w:ind w:left="0"/>
              <w:jc w:val="center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6</w:t>
            </w:r>
          </w:p>
        </w:tc>
        <w:tc>
          <w:tcPr>
            <w:tcW w:w="2126" w:type="dxa"/>
          </w:tcPr>
          <w:p w14:paraId="2ECDF357" w14:textId="300844F0" w:rsidR="00E06119" w:rsidRPr="00160EED" w:rsidRDefault="00856EE6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Bài tập thực hành</w:t>
            </w:r>
          </w:p>
        </w:tc>
        <w:tc>
          <w:tcPr>
            <w:tcW w:w="6946" w:type="dxa"/>
          </w:tcPr>
          <w:p w14:paraId="2DFD1C0F" w14:textId="0F71FAC0" w:rsidR="00E06119" w:rsidRPr="00160EED" w:rsidRDefault="00856EE6" w:rsidP="00C41312">
            <w:pPr>
              <w:pStyle w:val="ListParagraph"/>
              <w:ind w:left="0"/>
              <w:jc w:val="both"/>
              <w:rPr>
                <w:rFonts w:ascii="Calibri" w:hAnsi="Calibri" w:cs="Calibri"/>
                <w:szCs w:val="26"/>
              </w:rPr>
            </w:pPr>
            <w:r w:rsidRPr="00160EED">
              <w:rPr>
                <w:rFonts w:ascii="Calibri" w:hAnsi="Calibri" w:cs="Calibri"/>
                <w:szCs w:val="26"/>
              </w:rPr>
              <w:t>Bài tập thực hành</w:t>
            </w:r>
          </w:p>
        </w:tc>
      </w:tr>
    </w:tbl>
    <w:p w14:paraId="03CA74EF" w14:textId="1D572DBC" w:rsidR="0026735D" w:rsidRPr="009F6353" w:rsidRDefault="009F6353" w:rsidP="009F6353">
      <w:pPr>
        <w:pStyle w:val="Heading2"/>
      </w:pPr>
      <w:r>
        <w:t>N</w:t>
      </w:r>
      <w:r>
        <w:rPr>
          <w:rFonts w:ascii="Calibri" w:hAnsi="Calibri" w:cs="Calibri"/>
        </w:rPr>
        <w:t>ộ</w:t>
      </w:r>
      <w:r>
        <w:t>i dung môn h</w:t>
      </w:r>
      <w:r>
        <w:rPr>
          <w:rFonts w:ascii="Calibri" w:hAnsi="Calibri" w:cs="Calibri"/>
        </w:rPr>
        <w:t>ọ</w:t>
      </w:r>
      <w:r>
        <w:t>c</w:t>
      </w:r>
    </w:p>
    <w:p w14:paraId="770DE96D" w14:textId="477ECB24" w:rsidR="00634403" w:rsidRPr="00F1628E" w:rsidRDefault="001C3265" w:rsidP="00634403">
      <w:pPr>
        <w:pStyle w:val="tb1"/>
        <w:rPr>
          <w:b w:val="0"/>
        </w:rPr>
      </w:pPr>
      <w:r w:rsidRPr="001C3265">
        <w:rPr>
          <w:b w:val="0"/>
        </w:rPr>
        <w:t>Giới thiệu Internet và Web</w:t>
      </w:r>
      <w:r w:rsidR="00F1628E">
        <w:rPr>
          <w:b w:val="0"/>
        </w:rPr>
        <w:t xml:space="preserve"> (3 tiết)</w:t>
      </w:r>
    </w:p>
    <w:p w14:paraId="6AD404AC" w14:textId="6C827F92" w:rsidR="00634403" w:rsidRPr="001C3265" w:rsidRDefault="001C3265" w:rsidP="00634403">
      <w:pPr>
        <w:pStyle w:val="tb1"/>
        <w:rPr>
          <w:b w:val="0"/>
        </w:rPr>
      </w:pPr>
      <w:r w:rsidRPr="001C3265">
        <w:rPr>
          <w:b w:val="0"/>
        </w:rPr>
        <w:t>HTML</w:t>
      </w:r>
      <w:r w:rsidR="00F56E3C">
        <w:rPr>
          <w:b w:val="0"/>
        </w:rPr>
        <w:t xml:space="preserve"> (6</w:t>
      </w:r>
      <w:r w:rsidR="00F1628E" w:rsidRPr="001C3265">
        <w:rPr>
          <w:b w:val="0"/>
        </w:rPr>
        <w:t xml:space="preserve"> tiết) </w:t>
      </w:r>
    </w:p>
    <w:p w14:paraId="272ACE80" w14:textId="74A92A99" w:rsidR="00634403" w:rsidRPr="001C3265" w:rsidRDefault="001C3265" w:rsidP="00634403">
      <w:pPr>
        <w:pStyle w:val="tb1"/>
        <w:rPr>
          <w:b w:val="0"/>
        </w:rPr>
      </w:pPr>
      <w:r w:rsidRPr="001C3265">
        <w:rPr>
          <w:b w:val="0"/>
        </w:rPr>
        <w:t>Cascading Stylesheet</w:t>
      </w:r>
      <w:r w:rsidR="00F56E3C">
        <w:rPr>
          <w:b w:val="0"/>
        </w:rPr>
        <w:t xml:space="preserve"> (6</w:t>
      </w:r>
      <w:r w:rsidR="00F1628E" w:rsidRPr="001C3265">
        <w:rPr>
          <w:b w:val="0"/>
        </w:rPr>
        <w:t xml:space="preserve"> tiết)</w:t>
      </w:r>
    </w:p>
    <w:p w14:paraId="3FA3881F" w14:textId="1B6B8F89" w:rsidR="00634403" w:rsidRPr="001C3265" w:rsidRDefault="001C3265" w:rsidP="00634403">
      <w:pPr>
        <w:pStyle w:val="tb1"/>
        <w:rPr>
          <w:b w:val="0"/>
        </w:rPr>
      </w:pPr>
      <w:r w:rsidRPr="001C3265">
        <w:rPr>
          <w:b w:val="0"/>
        </w:rPr>
        <w:t>JavaScript</w:t>
      </w:r>
      <w:r w:rsidR="00634403" w:rsidRPr="001C3265">
        <w:rPr>
          <w:b w:val="0"/>
        </w:rPr>
        <w:t xml:space="preserve"> </w:t>
      </w:r>
      <w:r w:rsidR="00F56E3C">
        <w:rPr>
          <w:b w:val="0"/>
        </w:rPr>
        <w:t>(6</w:t>
      </w:r>
      <w:r w:rsidR="00F1628E" w:rsidRPr="001C3265">
        <w:rPr>
          <w:b w:val="0"/>
        </w:rPr>
        <w:t xml:space="preserve"> tiết)</w:t>
      </w:r>
    </w:p>
    <w:p w14:paraId="5B234D33" w14:textId="0843FDCB" w:rsidR="00634403" w:rsidRPr="001C3265" w:rsidRDefault="001C3265" w:rsidP="00634403">
      <w:pPr>
        <w:pStyle w:val="tb1"/>
        <w:rPr>
          <w:b w:val="0"/>
          <w:sz w:val="28"/>
          <w:szCs w:val="28"/>
        </w:rPr>
      </w:pPr>
      <w:r w:rsidRPr="001C3265">
        <w:rPr>
          <w:b w:val="0"/>
        </w:rPr>
        <w:t>Các thư viện phổ biến (jQuery, Bootstrap)</w:t>
      </w:r>
      <w:r w:rsidR="00F56E3C">
        <w:rPr>
          <w:b w:val="0"/>
        </w:rPr>
        <w:t xml:space="preserve"> (6</w:t>
      </w:r>
      <w:r w:rsidR="00F1628E" w:rsidRPr="001C3265">
        <w:rPr>
          <w:b w:val="0"/>
        </w:rPr>
        <w:t xml:space="preserve"> tiết)</w:t>
      </w:r>
    </w:p>
    <w:p w14:paraId="192E5699" w14:textId="511734CD" w:rsidR="00634403" w:rsidRPr="001C3265" w:rsidRDefault="001C3265" w:rsidP="00634403">
      <w:pPr>
        <w:pStyle w:val="tb1"/>
        <w:rPr>
          <w:b w:val="0"/>
        </w:rPr>
      </w:pPr>
      <w:r w:rsidRPr="001C3265">
        <w:rPr>
          <w:b w:val="0"/>
        </w:rPr>
        <w:t>Giới thiệu các rủi ro trên ứng dụng Web</w:t>
      </w:r>
      <w:r w:rsidR="00F56E3C">
        <w:rPr>
          <w:b w:val="0"/>
        </w:rPr>
        <w:t xml:space="preserve"> (3</w:t>
      </w:r>
      <w:r w:rsidR="00F1628E" w:rsidRPr="001C3265">
        <w:rPr>
          <w:b w:val="0"/>
        </w:rPr>
        <w:t xml:space="preserve"> tiết)</w:t>
      </w:r>
    </w:p>
    <w:p w14:paraId="26C27FA8" w14:textId="2BD0A61C" w:rsidR="0026735D" w:rsidRDefault="00770E14" w:rsidP="00770E14">
      <w:pPr>
        <w:pStyle w:val="Heading2"/>
        <w:rPr>
          <w:rFonts w:ascii="Calibri" w:hAnsi="Calibri" w:cs="Calibri"/>
        </w:rPr>
      </w:pPr>
      <w:r>
        <w:t>Link download tài li</w:t>
      </w:r>
      <w:r>
        <w:rPr>
          <w:rFonts w:ascii="Calibri" w:hAnsi="Calibri" w:cs="Calibri"/>
        </w:rPr>
        <w:t>ệu:</w:t>
      </w:r>
    </w:p>
    <w:p w14:paraId="5D684FB8" w14:textId="77777777" w:rsidR="001928EE" w:rsidRDefault="001928EE" w:rsidP="003D1F0C">
      <w:pPr>
        <w:pStyle w:val="Heading2"/>
        <w:rPr>
          <w:rFonts w:ascii="Helvetica" w:eastAsiaTheme="minorHAnsi" w:hAnsi="Helvetica" w:cstheme="minorBidi"/>
          <w:b w:val="0"/>
          <w:bCs w:val="0"/>
          <w:color w:val="549CCC" w:themeColor="hyperlink"/>
          <w:u w:val="single"/>
        </w:rPr>
      </w:pPr>
      <w:hyperlink r:id="rId9" w:history="1">
        <w:r w:rsidRPr="001928EE">
          <w:rPr>
            <w:rStyle w:val="Hyperlink"/>
            <w:rFonts w:ascii="Helvetica" w:eastAsiaTheme="minorHAnsi" w:hAnsi="Helvetica" w:cstheme="minorBidi"/>
            <w:b w:val="0"/>
            <w:bCs w:val="0"/>
          </w:rPr>
          <w:t>www.rabbit7978.wordpress.com</w:t>
        </w:r>
      </w:hyperlink>
    </w:p>
    <w:p w14:paraId="0C789C79" w14:textId="05C73A10" w:rsidR="003D1F0C" w:rsidRDefault="003D1F0C" w:rsidP="003D1F0C">
      <w:pPr>
        <w:pStyle w:val="Heading2"/>
      </w:pPr>
      <w:bookmarkStart w:id="0" w:name="_GoBack"/>
      <w:bookmarkEnd w:id="0"/>
      <w:r>
        <w:t>Yêu cầu đối với SV:</w:t>
      </w:r>
    </w:p>
    <w:p w14:paraId="0A1775AC" w14:textId="77777777" w:rsidR="003D1F0C" w:rsidRPr="00A848F6" w:rsidRDefault="003D1F0C" w:rsidP="003D1F0C">
      <w:pPr>
        <w:pStyle w:val="vitrimonhoc"/>
        <w:ind w:left="360"/>
      </w:pPr>
      <w:r>
        <w:rPr>
          <w:rFonts w:ascii="Calibri" w:hAnsi="Calibri" w:cs="Calibri"/>
        </w:rPr>
        <w:t>Đi học đúng giờ (không quá 15 phút)</w:t>
      </w:r>
    </w:p>
    <w:p w14:paraId="410A054D" w14:textId="77777777" w:rsidR="003D1F0C" w:rsidRPr="00A848F6" w:rsidRDefault="003D1F0C" w:rsidP="003D1F0C">
      <w:pPr>
        <w:pStyle w:val="vitrimonhoc"/>
        <w:ind w:left="360"/>
      </w:pPr>
      <w:r>
        <w:rPr>
          <w:rFonts w:ascii="Calibri" w:hAnsi="Calibri" w:cs="Calibri"/>
        </w:rPr>
        <w:t>Tham gia 80% các buổi học</w:t>
      </w:r>
    </w:p>
    <w:p w14:paraId="387A2F31" w14:textId="77777777" w:rsidR="003D1F0C" w:rsidRPr="00A848F6" w:rsidRDefault="003D1F0C" w:rsidP="003D1F0C">
      <w:pPr>
        <w:pStyle w:val="vitrimonhoc"/>
        <w:ind w:left="360"/>
      </w:pPr>
      <w:r>
        <w:rPr>
          <w:rFonts w:ascii="Calibri" w:hAnsi="Calibri" w:cs="Calibri"/>
        </w:rPr>
        <w:t>Thực hiện bài tập đầy đủ.</w:t>
      </w:r>
    </w:p>
    <w:p w14:paraId="42714AEF" w14:textId="77777777" w:rsidR="003D1F0C" w:rsidRPr="00A848F6" w:rsidRDefault="003D1F0C" w:rsidP="003D1F0C">
      <w:pPr>
        <w:pStyle w:val="vitrimonhoc"/>
        <w:ind w:left="360"/>
      </w:pPr>
      <w:r>
        <w:rPr>
          <w:rFonts w:ascii="Calibri" w:hAnsi="Calibri" w:cs="Calibri"/>
        </w:rPr>
        <w:t>Thực hiện bài tập lớn đầy đủ</w:t>
      </w:r>
    </w:p>
    <w:p w14:paraId="0F548E64" w14:textId="77777777" w:rsidR="003D1F0C" w:rsidRPr="00A848F6" w:rsidRDefault="003D1F0C" w:rsidP="003D1F0C">
      <w:pPr>
        <w:pStyle w:val="vitrimonhoc"/>
        <w:ind w:left="360"/>
      </w:pPr>
      <w:r>
        <w:rPr>
          <w:rFonts w:ascii="Calibri" w:hAnsi="Calibri" w:cs="Calibri"/>
        </w:rPr>
        <w:t>Trong lớp học không xem điện thoại, chơi game, nói chuyện riêng, ngủ.</w:t>
      </w:r>
    </w:p>
    <w:p w14:paraId="5B35D2A7" w14:textId="77777777" w:rsidR="003D1F0C" w:rsidRPr="00770E14" w:rsidRDefault="003D1F0C">
      <w:pPr>
        <w:rPr>
          <w:rFonts w:ascii="Calibri" w:hAnsi="Calibri" w:cs="Calibri"/>
        </w:rPr>
      </w:pPr>
    </w:p>
    <w:sectPr w:rsidR="003D1F0C" w:rsidRPr="00770E14">
      <w:footerReference w:type="default" r:id="rId10"/>
      <w:pgSz w:w="12240" w:h="15840" w:code="1"/>
      <w:pgMar w:top="1152" w:right="1253" w:bottom="2160" w:left="1253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81BB1" w14:textId="77777777" w:rsidR="00852C76" w:rsidRDefault="00852C76">
      <w:pPr>
        <w:spacing w:after="0"/>
      </w:pPr>
      <w:r>
        <w:separator/>
      </w:r>
    </w:p>
  </w:endnote>
  <w:endnote w:type="continuationSeparator" w:id="0">
    <w:p w14:paraId="338C2ECB" w14:textId="77777777" w:rsidR="00852C76" w:rsidRDefault="00852C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92746" w14:textId="4F18510D" w:rsidR="0026735D" w:rsidRDefault="001E2C7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928E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A8CC4" w14:textId="77777777" w:rsidR="00852C76" w:rsidRDefault="00852C76">
      <w:pPr>
        <w:spacing w:after="0"/>
      </w:pPr>
      <w:r>
        <w:separator/>
      </w:r>
    </w:p>
  </w:footnote>
  <w:footnote w:type="continuationSeparator" w:id="0">
    <w:p w14:paraId="0E6D465D" w14:textId="77777777" w:rsidR="00852C76" w:rsidRDefault="00852C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</w:rPr>
    </w:lvl>
  </w:abstractNum>
  <w:abstractNum w:abstractNumId="1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129D37AE"/>
    <w:multiLevelType w:val="hybridMultilevel"/>
    <w:tmpl w:val="65109AC2"/>
    <w:lvl w:ilvl="0" w:tplc="893657E2">
      <w:start w:val="3"/>
      <w:numFmt w:val="bullet"/>
      <w:pStyle w:val="vitrimonhoc"/>
      <w:lvlText w:val="-"/>
      <w:lvlJc w:val="left"/>
      <w:pPr>
        <w:ind w:left="-90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</w:abstractNum>
  <w:abstractNum w:abstractNumId="3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91350"/>
    <w:multiLevelType w:val="multilevel"/>
    <w:tmpl w:val="2B5266FC"/>
    <w:styleLink w:val="tbnoidungchitiet"/>
    <w:lvl w:ilvl="0">
      <w:start w:val="1"/>
      <w:numFmt w:val="decimal"/>
      <w:pStyle w:val="tb1"/>
      <w:suff w:val="space"/>
      <w:lvlText w:val="Chương %1: "/>
      <w:lvlJc w:val="left"/>
      <w:pPr>
        <w:ind w:left="113" w:hanging="113"/>
      </w:pPr>
      <w:rPr>
        <w:rFonts w:ascii="Times New Roman" w:hAnsi="Times New Roman" w:hint="default"/>
        <w:sz w:val="26"/>
      </w:rPr>
    </w:lvl>
    <w:lvl w:ilvl="1">
      <w:start w:val="1"/>
      <w:numFmt w:val="decimal"/>
      <w:pStyle w:val="tb2"/>
      <w:lvlText w:val="%1.%2.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2">
      <w:start w:val="1"/>
      <w:numFmt w:val="decimal"/>
      <w:pStyle w:val="tb3"/>
      <w:suff w:val="space"/>
      <w:lvlText w:val="%1.%2.%3.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0DB5"/>
    <w:multiLevelType w:val="hybridMultilevel"/>
    <w:tmpl w:val="397CB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B56FB0"/>
    <w:multiLevelType w:val="hybridMultilevel"/>
    <w:tmpl w:val="1DEE9756"/>
    <w:lvl w:ilvl="0" w:tplc="D64499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A418AA"/>
    <w:multiLevelType w:val="hybridMultilevel"/>
    <w:tmpl w:val="F3BE41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7E0882"/>
    <w:multiLevelType w:val="multilevel"/>
    <w:tmpl w:val="2B5266FC"/>
    <w:numStyleLink w:val="tbnoidungchitiet"/>
  </w:abstractNum>
  <w:num w:numId="1">
    <w:abstractNumId w:val="0"/>
  </w:num>
  <w:num w:numId="2">
    <w:abstractNumId w:val="8"/>
  </w:num>
  <w:num w:numId="3">
    <w:abstractNumId w:val="1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11"/>
    <w:lvlOverride w:ilvl="2">
      <w:lvl w:ilvl="2">
        <w:start w:val="1"/>
        <w:numFmt w:val="decimal"/>
        <w:pStyle w:val="tb3"/>
        <w:suff w:val="space"/>
        <w:lvlText w:val="%1.%2.%3."/>
        <w:lvlJc w:val="left"/>
        <w:pPr>
          <w:ind w:left="3420" w:hanging="360"/>
        </w:pPr>
        <w:rPr>
          <w:rFonts w:hint="default"/>
        </w:rPr>
      </w:lvl>
    </w:lvlOverride>
  </w:num>
  <w:num w:numId="11">
    <w:abstractNumId w:val="7"/>
  </w:num>
  <w:num w:numId="12">
    <w:abstractNumId w:val="2"/>
  </w:num>
  <w:num w:numId="13">
    <w:abstractNumId w:val="9"/>
  </w:num>
  <w:num w:numId="14">
    <w:abstractNumId w:val="1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15"/>
    <w:rsid w:val="00035A3C"/>
    <w:rsid w:val="00087155"/>
    <w:rsid w:val="00090BDB"/>
    <w:rsid w:val="001367DB"/>
    <w:rsid w:val="0015092A"/>
    <w:rsid w:val="00160EED"/>
    <w:rsid w:val="001928EE"/>
    <w:rsid w:val="001C3265"/>
    <w:rsid w:val="001C72B4"/>
    <w:rsid w:val="001E2C7A"/>
    <w:rsid w:val="00240092"/>
    <w:rsid w:val="0026735D"/>
    <w:rsid w:val="00317EB3"/>
    <w:rsid w:val="00332724"/>
    <w:rsid w:val="00361ABA"/>
    <w:rsid w:val="003C339C"/>
    <w:rsid w:val="003D1F0C"/>
    <w:rsid w:val="003E2815"/>
    <w:rsid w:val="00625B5A"/>
    <w:rsid w:val="00634403"/>
    <w:rsid w:val="0068360C"/>
    <w:rsid w:val="006A5110"/>
    <w:rsid w:val="00735C01"/>
    <w:rsid w:val="00770E14"/>
    <w:rsid w:val="007C1152"/>
    <w:rsid w:val="00852C76"/>
    <w:rsid w:val="00856EE6"/>
    <w:rsid w:val="0087694A"/>
    <w:rsid w:val="008A6372"/>
    <w:rsid w:val="00917ABF"/>
    <w:rsid w:val="00977246"/>
    <w:rsid w:val="009F6353"/>
    <w:rsid w:val="00A00EEA"/>
    <w:rsid w:val="00A0113B"/>
    <w:rsid w:val="00A120DC"/>
    <w:rsid w:val="00AF226D"/>
    <w:rsid w:val="00B2610A"/>
    <w:rsid w:val="00D22780"/>
    <w:rsid w:val="00D46DB1"/>
    <w:rsid w:val="00DD0205"/>
    <w:rsid w:val="00E06119"/>
    <w:rsid w:val="00F1628E"/>
    <w:rsid w:val="00F16FCD"/>
    <w:rsid w:val="00F36AD6"/>
    <w:rsid w:val="00F56E3C"/>
    <w:rsid w:val="00F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747A"/>
  <w15:chartTrackingRefBased/>
  <w15:docId w15:val="{AB5E1876-37EE-427C-B4EC-64800E03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E281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00B0F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3E2815"/>
    <w:pPr>
      <w:spacing w:after="80"/>
      <w:contextualSpacing/>
    </w:pPr>
    <w:rPr>
      <w:rFonts w:asciiTheme="majorHAnsi" w:eastAsiaTheme="majorEastAsia" w:hAnsiTheme="majorHAnsi" w:cstheme="majorBidi"/>
      <w:b/>
      <w:bCs/>
      <w:color w:val="00B0F0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3E2815"/>
    <w:rPr>
      <w:rFonts w:asciiTheme="majorHAnsi" w:eastAsiaTheme="majorEastAsia" w:hAnsiTheme="majorHAnsi" w:cstheme="majorBidi"/>
      <w:b/>
      <w:bCs/>
      <w:color w:val="00B0F0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3E2815"/>
    <w:rPr>
      <w:rFonts w:asciiTheme="majorHAnsi" w:eastAsiaTheme="majorEastAsia" w:hAnsiTheme="majorHAnsi" w:cstheme="majorBidi"/>
      <w:b/>
      <w:bCs/>
      <w:color w:val="00B0F0"/>
      <w:sz w:val="20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</w:rPr>
  </w:style>
  <w:style w:type="paragraph" w:customStyle="1" w:styleId="vitrimonhoc">
    <w:name w:val="vitrimonhoc"/>
    <w:basedOn w:val="ListParagraph"/>
    <w:link w:val="vitrimonhocChar"/>
    <w:qFormat/>
    <w:rsid w:val="003E2815"/>
    <w:pPr>
      <w:numPr>
        <w:numId w:val="6"/>
      </w:numPr>
      <w:spacing w:after="0" w:line="276" w:lineRule="auto"/>
      <w:jc w:val="both"/>
    </w:pPr>
    <w:rPr>
      <w:rFonts w:asciiTheme="majorHAnsi" w:eastAsia="Times New Roman" w:hAnsiTheme="majorHAnsi" w:cstheme="majorHAnsi"/>
      <w:color w:val="auto"/>
      <w:sz w:val="24"/>
      <w:szCs w:val="26"/>
      <w:lang w:val="sv-SE" w:eastAsia="en-US"/>
    </w:rPr>
  </w:style>
  <w:style w:type="character" w:customStyle="1" w:styleId="vitrimonhocChar">
    <w:name w:val="vitrimonhoc Char"/>
    <w:basedOn w:val="DefaultParagraphFont"/>
    <w:link w:val="vitrimonhoc"/>
    <w:rsid w:val="003E2815"/>
    <w:rPr>
      <w:rFonts w:asciiTheme="majorHAnsi" w:eastAsia="Times New Roman" w:hAnsiTheme="majorHAnsi" w:cstheme="majorHAnsi"/>
      <w:color w:val="auto"/>
      <w:sz w:val="24"/>
      <w:szCs w:val="26"/>
      <w:lang w:val="sv-SE" w:eastAsia="en-US"/>
    </w:rPr>
  </w:style>
  <w:style w:type="character" w:customStyle="1" w:styleId="fontstyle01">
    <w:name w:val="fontstyle01"/>
    <w:basedOn w:val="DefaultParagraphFont"/>
    <w:rsid w:val="003E281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3E281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E2815"/>
  </w:style>
  <w:style w:type="paragraph" w:customStyle="1" w:styleId="rubricitem">
    <w:name w:val="rubricitem"/>
    <w:basedOn w:val="Normal"/>
    <w:link w:val="rubricitemChar"/>
    <w:qFormat/>
    <w:rsid w:val="009F6353"/>
    <w:pPr>
      <w:widowControl w:val="0"/>
      <w:numPr>
        <w:numId w:val="8"/>
      </w:numPr>
      <w:spacing w:after="0" w:line="276" w:lineRule="auto"/>
      <w:ind w:left="270" w:hanging="270"/>
      <w:contextualSpacing/>
      <w:jc w:val="both"/>
    </w:pPr>
    <w:rPr>
      <w:rFonts w:ascii="Times New Roman" w:eastAsia="Times New Roman" w:hAnsi="Times New Roman"/>
      <w:bCs/>
      <w:color w:val="002060"/>
      <w:sz w:val="26"/>
      <w:szCs w:val="22"/>
      <w:lang w:val="sv-SE" w:eastAsia="en-US"/>
    </w:rPr>
  </w:style>
  <w:style w:type="character" w:customStyle="1" w:styleId="rubricitemChar">
    <w:name w:val="rubricitem Char"/>
    <w:basedOn w:val="DefaultParagraphFont"/>
    <w:link w:val="rubricitem"/>
    <w:rsid w:val="009F6353"/>
    <w:rPr>
      <w:rFonts w:ascii="Times New Roman" w:eastAsia="Times New Roman" w:hAnsi="Times New Roman"/>
      <w:bCs/>
      <w:color w:val="002060"/>
      <w:sz w:val="26"/>
      <w:szCs w:val="22"/>
      <w:lang w:val="sv-SE" w:eastAsia="en-US"/>
    </w:rPr>
  </w:style>
  <w:style w:type="paragraph" w:customStyle="1" w:styleId="tb1">
    <w:name w:val="tb1"/>
    <w:basedOn w:val="ListParagraph"/>
    <w:link w:val="tb1Char"/>
    <w:qFormat/>
    <w:rsid w:val="009F6353"/>
    <w:pPr>
      <w:numPr>
        <w:numId w:val="10"/>
      </w:numPr>
      <w:spacing w:before="100" w:beforeAutospacing="1" w:after="100" w:afterAutospacing="1" w:line="260" w:lineRule="exact"/>
      <w:ind w:left="680"/>
      <w:jc w:val="both"/>
    </w:pPr>
    <w:rPr>
      <w:rFonts w:ascii="Times New Roman" w:eastAsia="Times New Roman" w:hAnsi="Times New Roman" w:cs="Times New Roman"/>
      <w:b/>
      <w:color w:val="auto"/>
      <w:sz w:val="26"/>
      <w:szCs w:val="26"/>
      <w:lang w:val="sv-SE" w:eastAsia="en-US"/>
    </w:rPr>
  </w:style>
  <w:style w:type="paragraph" w:customStyle="1" w:styleId="tb2">
    <w:name w:val="tb2"/>
    <w:basedOn w:val="ListParagraph"/>
    <w:qFormat/>
    <w:rsid w:val="009F6353"/>
    <w:pPr>
      <w:numPr>
        <w:ilvl w:val="1"/>
        <w:numId w:val="10"/>
      </w:numPr>
      <w:spacing w:after="0" w:line="276" w:lineRule="auto"/>
      <w:contextualSpacing w:val="0"/>
      <w:jc w:val="both"/>
    </w:pPr>
    <w:rPr>
      <w:rFonts w:ascii="Times New Roman" w:eastAsia="Times New Roman" w:hAnsi="Times New Roman" w:cs="Times New Roman"/>
      <w:color w:val="auto"/>
      <w:sz w:val="24"/>
      <w:szCs w:val="26"/>
      <w:lang w:val="sv-SE" w:eastAsia="en-US"/>
    </w:rPr>
  </w:style>
  <w:style w:type="character" w:customStyle="1" w:styleId="tb1Char">
    <w:name w:val="tb1 Char"/>
    <w:basedOn w:val="DefaultParagraphFont"/>
    <w:link w:val="tb1"/>
    <w:rsid w:val="009F6353"/>
    <w:rPr>
      <w:rFonts w:ascii="Times New Roman" w:eastAsia="Times New Roman" w:hAnsi="Times New Roman" w:cs="Times New Roman"/>
      <w:b/>
      <w:color w:val="auto"/>
      <w:sz w:val="26"/>
      <w:szCs w:val="26"/>
      <w:lang w:val="sv-SE" w:eastAsia="en-US"/>
    </w:rPr>
  </w:style>
  <w:style w:type="numbering" w:customStyle="1" w:styleId="tbnoidungchitiet">
    <w:name w:val="tb_noidungchitiet"/>
    <w:uiPriority w:val="99"/>
    <w:rsid w:val="009F6353"/>
    <w:pPr>
      <w:numPr>
        <w:numId w:val="9"/>
      </w:numPr>
    </w:pPr>
  </w:style>
  <w:style w:type="paragraph" w:customStyle="1" w:styleId="tb3">
    <w:name w:val="tb3"/>
    <w:basedOn w:val="tb2"/>
    <w:qFormat/>
    <w:rsid w:val="009F6353"/>
    <w:pPr>
      <w:numPr>
        <w:ilvl w:val="2"/>
      </w:numPr>
      <w:spacing w:line="240" w:lineRule="auto"/>
    </w:pPr>
  </w:style>
  <w:style w:type="character" w:customStyle="1" w:styleId="hps">
    <w:name w:val="hps"/>
    <w:rsid w:val="009F6353"/>
  </w:style>
  <w:style w:type="character" w:styleId="Hyperlink">
    <w:name w:val="Hyperlink"/>
    <w:basedOn w:val="DefaultParagraphFont"/>
    <w:uiPriority w:val="99"/>
    <w:unhideWhenUsed/>
    <w:rsid w:val="003D1F0C"/>
    <w:rPr>
      <w:color w:val="549CC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thuha7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bbit7978.wordpres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q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65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 Pham Quang</dc:creator>
  <cp:keywords/>
  <cp:lastModifiedBy>ThuHa DangThi</cp:lastModifiedBy>
  <cp:revision>18</cp:revision>
  <cp:lastPrinted>2017-12-29T07:29:00Z</cp:lastPrinted>
  <dcterms:created xsi:type="dcterms:W3CDTF">2017-12-29T08:22:00Z</dcterms:created>
  <dcterms:modified xsi:type="dcterms:W3CDTF">2019-01-05T05:47:00Z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